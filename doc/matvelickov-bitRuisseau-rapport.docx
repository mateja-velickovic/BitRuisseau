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7699536"/>
        <w:docPartObj>
          <w:docPartGallery w:val="Cover Pages"/>
          <w:docPartUnique/>
        </w:docPartObj>
      </w:sdtPr>
      <w:sdtContent>
        <w:p w14:paraId="30D7CB8B" w14:textId="77777777" w:rsidR="00E50A24" w:rsidRDefault="00E50A24" w:rsidP="00E50A24"/>
        <w:sdt>
          <w:sdtPr>
            <w:rPr>
              <w:rFonts w:ascii="Calibri" w:eastAsiaTheme="minorHAnsi" w:hAnsi="Calibri" w:cs="Calibri"/>
              <w:kern w:val="2"/>
              <w:sz w:val="24"/>
              <w:szCs w:val="20"/>
              <w:lang w:val="fr-FR" w:eastAsia="en-US"/>
              <w14:ligatures w14:val="standardContextual"/>
            </w:rPr>
            <w:id w:val="-1667448"/>
            <w:docPartObj>
              <w:docPartGallery w:val="Cover Pages"/>
              <w:docPartUnique/>
            </w:docPartObj>
          </w:sdtPr>
          <w:sdtEndPr>
            <w:rPr>
              <w:rFonts w:eastAsia="Times New Roman"/>
              <w:kern w:val="0"/>
              <w:lang w:eastAsia="fr-FR"/>
              <w14:ligatures w14:val="none"/>
            </w:rPr>
          </w:sdtEndPr>
          <w:sdtContent>
            <w:p w14:paraId="61A85A74" w14:textId="77777777" w:rsidR="00E50A24" w:rsidRDefault="00E50A24" w:rsidP="00E50A24">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60288" behindDoc="1" locked="0" layoutInCell="1" allowOverlap="1" wp14:anchorId="585E7933" wp14:editId="0A0D19E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660066"/>
                                </a:solidFill>
                              </wpg:grpSpPr>
                              <wps:wsp>
                                <wps:cNvPr id="3" name="Rectangle 3"/>
                                <wps:cNvSpPr/>
                                <wps:spPr>
                                  <a:xfrm>
                                    <a:off x="0" y="0"/>
                                    <a:ext cx="194535" cy="9125712"/>
                                  </a:xfrm>
                                  <a:prstGeom prst="rect">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660066"/>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660066"/>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5E7933" id="Groupe 2"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D5lHOGSSQAAIUV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" filled="f" strokecolor="#606"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" adj="18883" filled="f" strokecolor="#606"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004564C" w14:textId="49B82403" w:rsidR="00E50A24" w:rsidRPr="00107A70" w:rsidRDefault="00E50A24" w:rsidP="00E50A24">
                                    <w:pPr>
                                      <w:pStyle w:val="Sansinterligne"/>
                                      <w:jc w:val="right"/>
                                      <w:rPr>
                                        <w:b/>
                                        <w:color w:val="FFFFFF" w:themeColor="background1"/>
                                        <w:sz w:val="28"/>
                                        <w:szCs w:val="28"/>
                                      </w:rPr>
                                    </w:pPr>
                                    <w:r>
                                      <w:rPr>
                                        <w:b/>
                                        <w:color w:val="FFFFFF" w:themeColor="background1"/>
                                        <w:sz w:val="28"/>
                                        <w:szCs w:val="28"/>
                                      </w:rPr>
                                      <w:t>P_DEV</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" path="m,l39,152,84,304r38,113l122,440,76,306,39,180,6,53,,xe" filled="f" strokecolor="#606"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" path="m,l8,19,37,93r30,74l116,269r-8,l60,169,30,98,1,25,,xe" filled="f" strokecolor="#606"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" path="m,l,,1,79r2,80l12,317,23,476,39,634,58,792,83,948r24,138l135,1223r5,49l138,1262,105,1106,77,949,53,792,35,634,20,476,9,317,2,159,,79,,xe" filled="f" strokecolor="#606"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" path="m45,r,l35,66r-9,67l14,267,6,401,3,534,6,669r8,134l18,854r,-3l9,814,8,803,1,669,,534,3,401,12,267,25,132,34,66,45,xe" filled="f" strokecolor="#606"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" path="m,l10,44r11,82l34,207r19,86l75,380r25,86l120,521r21,55l152,618r2,11l140,595,115,532,93,468,67,383,47,295,28,207,12,104,,xe" filled="f" strokecolor="#606"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" path="m,l33,69r-9,l12,35,,xe" filled="f" strokecolor="#606"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" path="m,l9,37r,3l15,93,5,49,,xe" filled="f" strokecolor="#606"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" path="m394,r,l356,38,319,77r-35,40l249,160r-42,58l168,276r-37,63l98,402,69,467,45,535,26,604,14,673,7,746,6,766,,749r1,-5l7,673,21,603,40,533,65,466,94,400r33,-64l164,275r40,-60l248,158r34,-42l318,76,354,37,394,xe" filled="f" strokecolor="#606"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" path="m,l6,16r1,3l11,80r9,52l33,185r3,9l21,161,15,145,5,81,1,41,,xe" filled="f" strokecolor="#606"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" path="m,l31,65r-8,l,xe" filled="f" strokecolor="#606"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" path="m,l6,17,7,42,6,39,,23,,xe" filled="f" strokecolor="#606"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" path="m,l6,16,21,49,33,84r12,34l44,118,13,53,11,42,,xe" filled="f" strokecolor="#606"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" path="m,l41,155,86,309r39,116l125,450,79,311,41,183,7,54,,xe" filled="f" strokecolor="#606"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" path="m,l8,20,37,96r32,74l118,275r-9,l61,174,30,100,,26,,xe" filled="f" strokecolor="#606"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" path="m,l16,72r4,49l18,112,,31,,xe" filled="f" strokecolor="#606"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" path="m,l11,46r11,83l36,211r19,90l76,389r27,87l123,533r21,55l155,632r3,11l142,608,118,544,95,478,69,391,47,302,29,212,13,107,,xe" filled="f" strokecolor="#606"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" path="m,l33,71r-9,l11,36,,xe" filled="f" strokecolor="#606"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" path="m,l8,37r,4l15,95,4,49,,xe" filled="f" strokecolor="#606"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" path="m402,r,1l363,39,325,79r-35,42l255,164r-44,58l171,284r-38,62l100,411,71,478,45,546,27,617,13,689,7,761r,21l,765r1,-4l7,688,21,616,40,545,66,475,95,409r35,-66l167,281r42,-61l253,163r34,-43l324,78,362,38,402,xe" filled="f" strokecolor="#606"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" path="m,l6,15r1,3l12,80r9,54l33,188r4,8l22,162,15,146,5,81,1,40,,xe" filled="f" strokecolor="#606"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" path="m,l31,66r-7,l,xe" filled="f" strokecolor="#606"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" path="m,l7,17r,26l6,40,,25,,xe" filled="f" strokecolor="#606"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" path="m,l7,16,22,50,33,86r13,35l45,121,14,55,11,44,,xe" filled="f" strokecolor="#606"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12A2EE82" w14:textId="77777777" w:rsidR="00E50A24" w:rsidRPr="00AB151D" w:rsidRDefault="00E50A24" w:rsidP="00E50A24">
              <w:pPr>
                <w:pStyle w:val="Sansinterligne"/>
                <w:jc w:val="both"/>
                <w:rPr>
                  <w:rFonts w:ascii="Calibri" w:hAnsi="Calibri" w:cs="Calibri"/>
                </w:rPr>
              </w:pPr>
            </w:p>
            <w:p w14:paraId="0FA4A6F4" w14:textId="10ECFF53" w:rsidR="00E50A24" w:rsidRPr="00AB151D" w:rsidRDefault="00E50A24" w:rsidP="00E50A24">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71B42044" wp14:editId="7A410FB9">
                        <wp:simplePos x="0" y="0"/>
                        <wp:positionH relativeFrom="margin">
                          <wp:align>right</wp:align>
                        </wp:positionH>
                        <wp:positionV relativeFrom="page">
                          <wp:posOffset>1648047</wp:posOffset>
                        </wp:positionV>
                        <wp:extent cx="3444948" cy="3578225"/>
                        <wp:effectExtent l="0" t="0" r="8890" b="3175"/>
                        <wp:wrapNone/>
                        <wp:docPr id="1" name="Zone de texte 1"/>
                        <wp:cNvGraphicFramePr/>
                        <a:graphic xmlns:a="http://schemas.openxmlformats.org/drawingml/2006/main">
                          <a:graphicData uri="http://schemas.microsoft.com/office/word/2010/wordprocessingShape">
                            <wps:wsp>
                              <wps:cNvSpPr txBox="1"/>
                              <wps:spPr>
                                <a:xfrm>
                                  <a:off x="0" y="0"/>
                                  <a:ext cx="3444948" cy="357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1B42044" id="_x0000_t202" coordsize="21600,21600" o:spt="202" path="m,l,21600r21600,l21600,xe">
                        <v:stroke joinstyle="miter"/>
                        <v:path gradientshapeok="t" o:connecttype="rect"/>
                      </v:shapetype>
                      <v:shape id="Zone de texte 1" o:spid="_x0000_s1055" type="#_x0000_t202" style="position:absolute;left:0;text-align:left;margin-left:220.05pt;margin-top:129.75pt;width:271.25pt;height:2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" filled="f" stroked="f" strokeweight=".5pt">
                        <v:textbox inset="0,0,0,0">
                          <w:txbxContent>
                            <w:p w14:paraId="53904AE6" w14:textId="7B99B9E7" w:rsidR="00E50A24" w:rsidRPr="003F46C3" w:rsidRDefault="00E50A24" w:rsidP="00E50A24">
                              <w:pPr>
                                <w:pStyle w:val="Sansinterligne"/>
                                <w:rPr>
                                  <w:rFonts w:eastAsiaTheme="majorEastAsia" w:cstheme="minorHAnsi"/>
                                  <w:color w:val="262626" w:themeColor="text1" w:themeTint="D9"/>
                                  <w:sz w:val="66"/>
                                  <w:szCs w:val="66"/>
                                </w:rPr>
                              </w:pPr>
                              <w:r>
                                <w:rPr>
                                  <w:rFonts w:eastAsiaTheme="majorEastAsia" w:cstheme="minorHAnsi"/>
                                  <w:color w:val="262626" w:themeColor="text1" w:themeTint="D9"/>
                                  <w:sz w:val="66"/>
                                  <w:szCs w:val="66"/>
                                </w:rPr>
                                <w:t>Concevoir une médiathèque audio/vidéo partagée avec un protocole P2P</w:t>
                              </w:r>
                            </w:p>
                            <w:p w14:paraId="61964D9E" w14:textId="2DDE7BD1" w:rsidR="00E50A24" w:rsidRPr="00E50A24" w:rsidRDefault="00E50A24" w:rsidP="00E50A24">
                              <w:pPr>
                                <w:spacing w:before="120"/>
                                <w:rPr>
                                  <w:rFonts w:ascii="Calibri" w:hAnsi="Calibri" w:cs="Calibri"/>
                                  <w:color w:val="660066"/>
                                  <w:sz w:val="34"/>
                                  <w:szCs w:val="34"/>
                                </w:rPr>
                              </w:pPr>
                              <w:r w:rsidRPr="00E50A24">
                                <w:rPr>
                                  <w:rFonts w:ascii="Calibri" w:hAnsi="Calibri" w:cs="Calibri"/>
                                  <w:b/>
                                  <w:color w:val="660066"/>
                                  <w:sz w:val="34"/>
                                  <w:szCs w:val="34"/>
                                </w:rPr>
                                <w:t xml:space="preserve">Chef de projet : </w:t>
                              </w:r>
                              <w:r w:rsidRPr="00E50A24">
                                <w:rPr>
                                  <w:rFonts w:ascii="Calibri" w:hAnsi="Calibri" w:cs="Calibri"/>
                                  <w:color w:val="660066"/>
                                  <w:sz w:val="34"/>
                                  <w:szCs w:val="34"/>
                                </w:rPr>
                                <w:t>CARREL Xavier</w:t>
                              </w:r>
                            </w:p>
                            <w:p w14:paraId="5E2C8E19" w14:textId="77777777" w:rsidR="00E50A24" w:rsidRPr="004164E3" w:rsidRDefault="00E50A24" w:rsidP="00E50A24">
                              <w:pPr>
                                <w:spacing w:before="120"/>
                                <w:rPr>
                                  <w:rFonts w:ascii="Calibri" w:hAnsi="Calibri" w:cs="Calibri"/>
                                  <w:color w:val="EC7524"/>
                                  <w:sz w:val="34"/>
                                  <w:szCs w:val="34"/>
                                </w:rPr>
                              </w:pPr>
                            </w:p>
                          </w:txbxContent>
                        </v:textbox>
                        <w10:wrap anchorx="margin" anchory="page"/>
                      </v:shape>
                    </w:pict>
                  </mc:Fallback>
                </mc:AlternateContent>
              </w:r>
              <w:r w:rsidRPr="00AB151D">
                <w:rPr>
                  <w:rFonts w:ascii="Calibri" w:hAnsi="Calibri" w:cs="Calibri"/>
                  <w:noProof/>
                  <w:lang w:eastAsia="fr-CH"/>
                </w:rPr>
                <mc:AlternateContent>
                  <mc:Choice Requires="wps">
                    <w:drawing>
                      <wp:anchor distT="0" distB="0" distL="114300" distR="114300" simplePos="0" relativeHeight="251662336" behindDoc="0" locked="0" layoutInCell="1" allowOverlap="1" wp14:anchorId="64163694" wp14:editId="6470F6B6">
                        <wp:simplePos x="0" y="0"/>
                        <wp:positionH relativeFrom="margin">
                          <wp:posOffset>2300605</wp:posOffset>
                        </wp:positionH>
                        <wp:positionV relativeFrom="bottomMargin">
                          <wp:posOffset>-5295569</wp:posOffset>
                        </wp:positionV>
                        <wp:extent cx="3657600" cy="396240"/>
                        <wp:effectExtent l="0" t="0" r="7620" b="3810"/>
                        <wp:wrapNone/>
                        <wp:docPr id="32" name="Zone de texte 32"/>
                        <wp:cNvGraphicFramePr/>
                        <a:graphic xmlns:a="http://schemas.openxmlformats.org/drawingml/2006/main">
                          <a:graphicData uri="http://schemas.microsoft.com/office/word/2010/wordprocessingShape">
                            <wps:wsp>
                              <wps:cNvSpPr txBox="1"/>
                              <wps:spPr>
                                <a:xfrm>
                                  <a:off x="0" y="0"/>
                                  <a:ext cx="365760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64163694" id="Zone de texte 32" o:spid="_x0000_s1056" type="#_x0000_t202" style="position:absolute;left:0;text-align:left;margin-left:181.15pt;margin-top:-416.95pt;width:4in;height:31.2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" filled="f" stroked="f" strokeweight=".5pt">
                        <v:textbox inset="0,0,0,0">
                          <w:txbxContent>
                            <w:p w14:paraId="18C68BA8" w14:textId="77777777" w:rsidR="00E50A24" w:rsidRPr="00E50A24" w:rsidRDefault="00E50A24" w:rsidP="00E50A24">
                              <w:pPr>
                                <w:pStyle w:val="Sansinterligne"/>
                                <w:rPr>
                                  <w:color w:val="660066"/>
                                  <w:sz w:val="26"/>
                                  <w:szCs w:val="26"/>
                                </w:rPr>
                              </w:pPr>
                              <w:r w:rsidRPr="00E50A24">
                                <w:rPr>
                                  <w:color w:val="660066"/>
                                  <w:sz w:val="26"/>
                                  <w:szCs w:val="26"/>
                                </w:rPr>
                                <w:t>VELICKOVIC Mateja</w:t>
                              </w:r>
                            </w:p>
                            <w:p w14:paraId="13E86714" w14:textId="77777777" w:rsidR="00E50A24" w:rsidRPr="003F46C3" w:rsidRDefault="00E50A24" w:rsidP="00E50A24">
                              <w:pPr>
                                <w:pStyle w:val="Sansinterligne"/>
                                <w:rPr>
                                  <w:caps/>
                                  <w:color w:val="595959" w:themeColor="text1" w:themeTint="A6"/>
                                  <w:sz w:val="20"/>
                                  <w:szCs w:val="20"/>
                                </w:rPr>
                              </w:pPr>
                              <w:r w:rsidRPr="003F46C3">
                                <w:rPr>
                                  <w:caps/>
                                  <w:color w:val="595959" w:themeColor="text1" w:themeTint="A6"/>
                                  <w:sz w:val="20"/>
                                  <w:szCs w:val="20"/>
                                </w:rPr>
                                <w:t>ÉCOLE DES MÉTIERS TECHNIQUES LAUSANN</w:t>
                              </w:r>
                              <w:r>
                                <w:rPr>
                                  <w:caps/>
                                  <w:color w:val="595959" w:themeColor="text1" w:themeTint="A6"/>
                                  <w:sz w:val="20"/>
                                  <w:szCs w:val="20"/>
                                </w:rPr>
                                <w:t>E</w:t>
                              </w:r>
                            </w:p>
                          </w:txbxContent>
                        </v:textbox>
                        <w10:wrap anchorx="margin" anchory="margin"/>
                      </v:shape>
                    </w:pict>
                  </mc:Fallback>
                </mc:AlternateConten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sdtContent>
        </w:sdt>
        <w:p w14:paraId="3AA59B2F" w14:textId="356F2C1E" w:rsidR="00E50A24" w:rsidRPr="00AB151D" w:rsidRDefault="00E50A24" w:rsidP="00E50A24">
          <w:pPr>
            <w:jc w:val="both"/>
            <w:rPr>
              <w:rFonts w:ascii="Calibri" w:hAnsi="Calibri" w:cs="Calibri"/>
            </w:rPr>
          </w:pPr>
          <w:r w:rsidRPr="00AE1B54">
            <w:rPr>
              <w:rFonts w:ascii="Calibri" w:hAnsi="Calibri" w:cs="Calibri"/>
            </w:rPr>
            <w:t xml:space="preserve"> </w:t>
          </w:r>
        </w:p>
        <w:p w14:paraId="02C2A005" w14:textId="71852A1F" w:rsidR="00E50A24" w:rsidRDefault="00000000" w:rsidP="00791020"/>
      </w:sdtContent>
    </w:sdt>
    <w:p w14:paraId="5EF9030D" w14:textId="1CADE96A" w:rsidR="003F2179" w:rsidRPr="00791020" w:rsidRDefault="00175A71" w:rsidP="00791020">
      <w:r>
        <w:rPr>
          <w:rFonts w:ascii="Calibri" w:hAnsi="Calibri" w:cs="Calibri"/>
          <w:noProof/>
          <w:color w:val="BDD6EE" w:themeColor="accent5" w:themeTint="66"/>
          <w:sz w:val="34"/>
          <w:szCs w:val="34"/>
        </w:rPr>
        <w:drawing>
          <wp:anchor distT="0" distB="0" distL="114300" distR="114300" simplePos="0" relativeHeight="251663360" behindDoc="1" locked="0" layoutInCell="1" allowOverlap="1" wp14:anchorId="54A2A0D6" wp14:editId="7E6DEDC1">
            <wp:simplePos x="0" y="0"/>
            <wp:positionH relativeFrom="margin">
              <wp:posOffset>2349500</wp:posOffset>
            </wp:positionH>
            <wp:positionV relativeFrom="paragraph">
              <wp:posOffset>175880</wp:posOffset>
            </wp:positionV>
            <wp:extent cx="3409950" cy="308292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0E9">
        <w:br w:type="page"/>
      </w:r>
      <w:r w:rsidR="003F2179" w:rsidRPr="003F2179">
        <w:rPr>
          <w:u w:val="single"/>
        </w:rPr>
        <w:lastRenderedPageBreak/>
        <w:t>Table des matières</w:t>
      </w:r>
    </w:p>
    <w:p w14:paraId="11F6E091" w14:textId="77777777" w:rsidR="006F1B20"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2383008" w:history="1">
        <w:r w:rsidR="006F1B20" w:rsidRPr="00626639">
          <w:rPr>
            <w:rStyle w:val="Lienhypertexte"/>
          </w:rPr>
          <w:t>1</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préliminaire</w:t>
        </w:r>
        <w:r w:rsidR="006F1B20">
          <w:rPr>
            <w:webHidden/>
          </w:rPr>
          <w:tab/>
        </w:r>
        <w:r w:rsidR="006F1B20">
          <w:rPr>
            <w:webHidden/>
          </w:rPr>
          <w:fldChar w:fldCharType="begin"/>
        </w:r>
        <w:r w:rsidR="006F1B20">
          <w:rPr>
            <w:webHidden/>
          </w:rPr>
          <w:instrText xml:space="preserve"> PAGEREF _Toc182383008 \h </w:instrText>
        </w:r>
        <w:r w:rsidR="006F1B20">
          <w:rPr>
            <w:webHidden/>
          </w:rPr>
        </w:r>
        <w:r w:rsidR="006F1B20">
          <w:rPr>
            <w:webHidden/>
          </w:rPr>
          <w:fldChar w:fldCharType="separate"/>
        </w:r>
        <w:r w:rsidR="006F1B20">
          <w:rPr>
            <w:webHidden/>
          </w:rPr>
          <w:t>3</w:t>
        </w:r>
        <w:r w:rsidR="006F1B20">
          <w:rPr>
            <w:webHidden/>
          </w:rPr>
          <w:fldChar w:fldCharType="end"/>
        </w:r>
      </w:hyperlink>
    </w:p>
    <w:p w14:paraId="4711E22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09" w:history="1">
        <w:r w:rsidR="006F1B20" w:rsidRPr="00626639">
          <w:rPr>
            <w:rStyle w:val="Lienhypertexte"/>
            <w:iCs/>
            <w:noProof/>
          </w:rPr>
          <w:t>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Introduction</w:t>
        </w:r>
        <w:r w:rsidR="006F1B20">
          <w:rPr>
            <w:noProof/>
            <w:webHidden/>
          </w:rPr>
          <w:tab/>
        </w:r>
        <w:r w:rsidR="006F1B20">
          <w:rPr>
            <w:noProof/>
            <w:webHidden/>
          </w:rPr>
          <w:fldChar w:fldCharType="begin"/>
        </w:r>
        <w:r w:rsidR="006F1B20">
          <w:rPr>
            <w:noProof/>
            <w:webHidden/>
          </w:rPr>
          <w:instrText xml:space="preserve"> PAGEREF _Toc182383009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141DFD50"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0" w:history="1">
        <w:r w:rsidR="006F1B20" w:rsidRPr="00626639">
          <w:rPr>
            <w:rStyle w:val="Lienhypertexte"/>
            <w:iCs/>
            <w:noProof/>
          </w:rPr>
          <w:t>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Objectifs</w:t>
        </w:r>
        <w:r w:rsidR="006F1B20">
          <w:rPr>
            <w:noProof/>
            <w:webHidden/>
          </w:rPr>
          <w:tab/>
        </w:r>
        <w:r w:rsidR="006F1B20">
          <w:rPr>
            <w:noProof/>
            <w:webHidden/>
          </w:rPr>
          <w:fldChar w:fldCharType="begin"/>
        </w:r>
        <w:r w:rsidR="006F1B20">
          <w:rPr>
            <w:noProof/>
            <w:webHidden/>
          </w:rPr>
          <w:instrText xml:space="preserve"> PAGEREF _Toc182383010 \h </w:instrText>
        </w:r>
        <w:r w:rsidR="006F1B20">
          <w:rPr>
            <w:noProof/>
            <w:webHidden/>
          </w:rPr>
        </w:r>
        <w:r w:rsidR="006F1B20">
          <w:rPr>
            <w:noProof/>
            <w:webHidden/>
          </w:rPr>
          <w:fldChar w:fldCharType="separate"/>
        </w:r>
        <w:r w:rsidR="006F1B20">
          <w:rPr>
            <w:noProof/>
            <w:webHidden/>
          </w:rPr>
          <w:t>3</w:t>
        </w:r>
        <w:r w:rsidR="006F1B20">
          <w:rPr>
            <w:noProof/>
            <w:webHidden/>
          </w:rPr>
          <w:fldChar w:fldCharType="end"/>
        </w:r>
      </w:hyperlink>
    </w:p>
    <w:p w14:paraId="5D8BA54D"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1" w:history="1">
        <w:r w:rsidR="006F1B20" w:rsidRPr="00626639">
          <w:rPr>
            <w:rStyle w:val="Lienhypertexte"/>
            <w:noProof/>
          </w:rPr>
          <w:t>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bCs/>
            <w:noProof/>
          </w:rPr>
          <w:t>Gestion de projet</w:t>
        </w:r>
        <w:r w:rsidR="006F1B20">
          <w:rPr>
            <w:noProof/>
            <w:webHidden/>
          </w:rPr>
          <w:tab/>
        </w:r>
        <w:r w:rsidR="006F1B20">
          <w:rPr>
            <w:noProof/>
            <w:webHidden/>
          </w:rPr>
          <w:fldChar w:fldCharType="begin"/>
        </w:r>
        <w:r w:rsidR="006F1B20">
          <w:rPr>
            <w:noProof/>
            <w:webHidden/>
          </w:rPr>
          <w:instrText xml:space="preserve"> PAGEREF _Toc182383011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51516080"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2" w:history="1">
        <w:r w:rsidR="006F1B20" w:rsidRPr="00626639">
          <w:rPr>
            <w:rStyle w:val="Lienhypertexte"/>
          </w:rPr>
          <w:t>2</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Analyse / Conception</w:t>
        </w:r>
        <w:r w:rsidR="006F1B20">
          <w:rPr>
            <w:webHidden/>
          </w:rPr>
          <w:tab/>
        </w:r>
        <w:r w:rsidR="006F1B20">
          <w:rPr>
            <w:webHidden/>
          </w:rPr>
          <w:fldChar w:fldCharType="begin"/>
        </w:r>
        <w:r w:rsidR="006F1B20">
          <w:rPr>
            <w:webHidden/>
          </w:rPr>
          <w:instrText xml:space="preserve"> PAGEREF _Toc182383012 \h </w:instrText>
        </w:r>
        <w:r w:rsidR="006F1B20">
          <w:rPr>
            <w:webHidden/>
          </w:rPr>
        </w:r>
        <w:r w:rsidR="006F1B20">
          <w:rPr>
            <w:webHidden/>
          </w:rPr>
          <w:fldChar w:fldCharType="separate"/>
        </w:r>
        <w:r w:rsidR="006F1B20">
          <w:rPr>
            <w:webHidden/>
          </w:rPr>
          <w:t>4</w:t>
        </w:r>
        <w:r w:rsidR="006F1B20">
          <w:rPr>
            <w:webHidden/>
          </w:rPr>
          <w:fldChar w:fldCharType="end"/>
        </w:r>
      </w:hyperlink>
    </w:p>
    <w:p w14:paraId="39EFED0F"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3" w:history="1">
        <w:r w:rsidR="006F1B20" w:rsidRPr="00626639">
          <w:rPr>
            <w:rStyle w:val="Lienhypertexte"/>
            <w:iCs/>
            <w:noProof/>
          </w:rPr>
          <w:t>2.1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Domaine</w:t>
        </w:r>
        <w:r w:rsidR="006F1B20">
          <w:rPr>
            <w:noProof/>
            <w:webHidden/>
          </w:rPr>
          <w:tab/>
        </w:r>
        <w:r w:rsidR="006F1B20">
          <w:rPr>
            <w:noProof/>
            <w:webHidden/>
          </w:rPr>
          <w:fldChar w:fldCharType="begin"/>
        </w:r>
        <w:r w:rsidR="006F1B20">
          <w:rPr>
            <w:noProof/>
            <w:webHidden/>
          </w:rPr>
          <w:instrText xml:space="preserve"> PAGEREF _Toc182383013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4663B2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4" w:history="1">
        <w:r w:rsidR="006F1B20" w:rsidRPr="00626639">
          <w:rPr>
            <w:rStyle w:val="Lienhypertexte"/>
            <w:iCs/>
            <w:noProof/>
          </w:rPr>
          <w:t>2.2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Concepts</w:t>
        </w:r>
        <w:r w:rsidR="006F1B20">
          <w:rPr>
            <w:noProof/>
            <w:webHidden/>
          </w:rPr>
          <w:tab/>
        </w:r>
        <w:r w:rsidR="006F1B20">
          <w:rPr>
            <w:noProof/>
            <w:webHidden/>
          </w:rPr>
          <w:fldChar w:fldCharType="begin"/>
        </w:r>
        <w:r w:rsidR="006F1B20">
          <w:rPr>
            <w:noProof/>
            <w:webHidden/>
          </w:rPr>
          <w:instrText xml:space="preserve"> PAGEREF _Toc182383014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20F7434C"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5" w:history="1">
        <w:r w:rsidR="006F1B20" w:rsidRPr="00626639">
          <w:rPr>
            <w:rStyle w:val="Lienhypertexte"/>
            <w:iCs/>
            <w:noProof/>
          </w:rPr>
          <w:t>2.3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Analyse fonctionnelle</w:t>
        </w:r>
        <w:r w:rsidR="006F1B20">
          <w:rPr>
            <w:noProof/>
            <w:webHidden/>
          </w:rPr>
          <w:tab/>
        </w:r>
        <w:r w:rsidR="006F1B20">
          <w:rPr>
            <w:noProof/>
            <w:webHidden/>
          </w:rPr>
          <w:fldChar w:fldCharType="begin"/>
        </w:r>
        <w:r w:rsidR="006F1B20">
          <w:rPr>
            <w:noProof/>
            <w:webHidden/>
          </w:rPr>
          <w:instrText xml:space="preserve"> PAGEREF _Toc182383015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48DD7A13"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6" w:history="1">
        <w:r w:rsidR="006F1B20" w:rsidRPr="00626639">
          <w:rPr>
            <w:rStyle w:val="Lienhypertexte"/>
            <w:iCs/>
            <w:noProof/>
          </w:rPr>
          <w:t>2.4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Stratégie de test</w:t>
        </w:r>
        <w:r w:rsidR="006F1B20">
          <w:rPr>
            <w:noProof/>
            <w:webHidden/>
          </w:rPr>
          <w:tab/>
        </w:r>
        <w:r w:rsidR="006F1B20">
          <w:rPr>
            <w:noProof/>
            <w:webHidden/>
          </w:rPr>
          <w:fldChar w:fldCharType="begin"/>
        </w:r>
        <w:r w:rsidR="006F1B20">
          <w:rPr>
            <w:noProof/>
            <w:webHidden/>
          </w:rPr>
          <w:instrText xml:space="preserve"> PAGEREF _Toc182383016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73A0FEF8"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17" w:history="1">
        <w:r w:rsidR="006F1B20" w:rsidRPr="00626639">
          <w:rPr>
            <w:rStyle w:val="Lienhypertexte"/>
          </w:rPr>
          <w:t>3</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Réalisation</w:t>
        </w:r>
        <w:r w:rsidR="006F1B20">
          <w:rPr>
            <w:webHidden/>
          </w:rPr>
          <w:tab/>
        </w:r>
        <w:r w:rsidR="006F1B20">
          <w:rPr>
            <w:webHidden/>
          </w:rPr>
          <w:fldChar w:fldCharType="begin"/>
        </w:r>
        <w:r w:rsidR="006F1B20">
          <w:rPr>
            <w:webHidden/>
          </w:rPr>
          <w:instrText xml:space="preserve"> PAGEREF _Toc182383017 \h </w:instrText>
        </w:r>
        <w:r w:rsidR="006F1B20">
          <w:rPr>
            <w:webHidden/>
          </w:rPr>
        </w:r>
        <w:r w:rsidR="006F1B20">
          <w:rPr>
            <w:webHidden/>
          </w:rPr>
          <w:fldChar w:fldCharType="separate"/>
        </w:r>
        <w:r w:rsidR="006F1B20">
          <w:rPr>
            <w:webHidden/>
          </w:rPr>
          <w:t>4</w:t>
        </w:r>
        <w:r w:rsidR="006F1B20">
          <w:rPr>
            <w:webHidden/>
          </w:rPr>
          <w:fldChar w:fldCharType="end"/>
        </w:r>
      </w:hyperlink>
    </w:p>
    <w:p w14:paraId="026268A8"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8" w:history="1">
        <w:r w:rsidR="006F1B20" w:rsidRPr="00626639">
          <w:rPr>
            <w:rStyle w:val="Lienhypertexte"/>
            <w:noProof/>
          </w:rPr>
          <w:t>3.1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Points de design spécifiques</w:t>
        </w:r>
        <w:r w:rsidR="006F1B20">
          <w:rPr>
            <w:noProof/>
            <w:webHidden/>
          </w:rPr>
          <w:tab/>
        </w:r>
        <w:r w:rsidR="006F1B20">
          <w:rPr>
            <w:noProof/>
            <w:webHidden/>
          </w:rPr>
          <w:fldChar w:fldCharType="begin"/>
        </w:r>
        <w:r w:rsidR="006F1B20">
          <w:rPr>
            <w:noProof/>
            <w:webHidden/>
          </w:rPr>
          <w:instrText xml:space="preserve"> PAGEREF _Toc182383018 \h </w:instrText>
        </w:r>
        <w:r w:rsidR="006F1B20">
          <w:rPr>
            <w:noProof/>
            <w:webHidden/>
          </w:rPr>
        </w:r>
        <w:r w:rsidR="006F1B20">
          <w:rPr>
            <w:noProof/>
            <w:webHidden/>
          </w:rPr>
          <w:fldChar w:fldCharType="separate"/>
        </w:r>
        <w:r w:rsidR="006F1B20">
          <w:rPr>
            <w:noProof/>
            <w:webHidden/>
          </w:rPr>
          <w:t>4</w:t>
        </w:r>
        <w:r w:rsidR="006F1B20">
          <w:rPr>
            <w:noProof/>
            <w:webHidden/>
          </w:rPr>
          <w:fldChar w:fldCharType="end"/>
        </w:r>
      </w:hyperlink>
    </w:p>
    <w:p w14:paraId="1455B28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19" w:history="1">
        <w:r w:rsidR="006F1B20" w:rsidRPr="00626639">
          <w:rPr>
            <w:rStyle w:val="Lienhypertexte"/>
            <w:i/>
            <w:iCs/>
            <w:noProof/>
          </w:rPr>
          <w:t>3.1.1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_Toc182383019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36AF839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0" w:history="1">
        <w:r w:rsidR="006F1B20" w:rsidRPr="00626639">
          <w:rPr>
            <w:rStyle w:val="Lienhypertexte"/>
            <w:i/>
            <w:iCs/>
            <w:noProof/>
          </w:rPr>
          <w:t>3.1.2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_Toc182383020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0657594D"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1" w:history="1">
        <w:r w:rsidR="006F1B20" w:rsidRPr="00626639">
          <w:rPr>
            <w:rStyle w:val="Lienhypertexte"/>
            <w:i/>
            <w:iCs/>
            <w:noProof/>
          </w:rPr>
          <w:t>3.1.3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
            <w:iCs/>
            <w:noProof/>
          </w:rPr>
          <w:t>…</w:t>
        </w:r>
        <w:r w:rsidR="006F1B20">
          <w:rPr>
            <w:noProof/>
            <w:webHidden/>
          </w:rPr>
          <w:tab/>
        </w:r>
        <w:r w:rsidR="006F1B20">
          <w:rPr>
            <w:noProof/>
            <w:webHidden/>
          </w:rPr>
          <w:fldChar w:fldCharType="begin"/>
        </w:r>
        <w:r w:rsidR="006F1B20">
          <w:rPr>
            <w:noProof/>
            <w:webHidden/>
          </w:rPr>
          <w:instrText xml:space="preserve"> PAGEREF _Toc182383021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009899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2" w:history="1">
        <w:r w:rsidR="006F1B20" w:rsidRPr="00626639">
          <w:rPr>
            <w:rStyle w:val="Lienhypertexte"/>
            <w:iCs/>
            <w:noProof/>
          </w:rPr>
          <w:t>3.2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Déroulement</w:t>
        </w:r>
        <w:r w:rsidR="006F1B20">
          <w:rPr>
            <w:noProof/>
            <w:webHidden/>
          </w:rPr>
          <w:tab/>
        </w:r>
        <w:r w:rsidR="006F1B20">
          <w:rPr>
            <w:noProof/>
            <w:webHidden/>
          </w:rPr>
          <w:fldChar w:fldCharType="begin"/>
        </w:r>
        <w:r w:rsidR="006F1B20">
          <w:rPr>
            <w:noProof/>
            <w:webHidden/>
          </w:rPr>
          <w:instrText xml:space="preserve"> PAGEREF _Toc182383022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68F0E6B5"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3" w:history="1">
        <w:r w:rsidR="006F1B20" w:rsidRPr="00626639">
          <w:rPr>
            <w:rStyle w:val="Lienhypertexte"/>
            <w:iCs/>
            <w:noProof/>
          </w:rPr>
          <w:t>3.3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Mise en place de l’environnement de travail</w:t>
        </w:r>
        <w:r w:rsidR="006F1B20">
          <w:rPr>
            <w:noProof/>
            <w:webHidden/>
          </w:rPr>
          <w:tab/>
        </w:r>
        <w:r w:rsidR="006F1B20">
          <w:rPr>
            <w:noProof/>
            <w:webHidden/>
          </w:rPr>
          <w:fldChar w:fldCharType="begin"/>
        </w:r>
        <w:r w:rsidR="006F1B20">
          <w:rPr>
            <w:noProof/>
            <w:webHidden/>
          </w:rPr>
          <w:instrText xml:space="preserve"> PAGEREF _Toc182383023 \h </w:instrText>
        </w:r>
        <w:r w:rsidR="006F1B20">
          <w:rPr>
            <w:noProof/>
            <w:webHidden/>
          </w:rPr>
        </w:r>
        <w:r w:rsidR="006F1B20">
          <w:rPr>
            <w:noProof/>
            <w:webHidden/>
          </w:rPr>
          <w:fldChar w:fldCharType="separate"/>
        </w:r>
        <w:r w:rsidR="006F1B20">
          <w:rPr>
            <w:noProof/>
            <w:webHidden/>
          </w:rPr>
          <w:t>5</w:t>
        </w:r>
        <w:r w:rsidR="006F1B20">
          <w:rPr>
            <w:noProof/>
            <w:webHidden/>
          </w:rPr>
          <w:fldChar w:fldCharType="end"/>
        </w:r>
      </w:hyperlink>
    </w:p>
    <w:p w14:paraId="7CCFA111"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4" w:history="1">
        <w:r w:rsidR="006F1B20" w:rsidRPr="00626639">
          <w:rPr>
            <w:rStyle w:val="Lienhypertexte"/>
            <w:iCs/>
            <w:noProof/>
          </w:rPr>
          <w:t>3.4</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Description des tests effectués</w:t>
        </w:r>
        <w:r w:rsidR="006F1B20">
          <w:rPr>
            <w:noProof/>
            <w:webHidden/>
          </w:rPr>
          <w:tab/>
        </w:r>
        <w:r w:rsidR="006F1B20">
          <w:rPr>
            <w:noProof/>
            <w:webHidden/>
          </w:rPr>
          <w:fldChar w:fldCharType="begin"/>
        </w:r>
        <w:r w:rsidR="006F1B20">
          <w:rPr>
            <w:noProof/>
            <w:webHidden/>
          </w:rPr>
          <w:instrText xml:space="preserve"> PAGEREF _Toc182383024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462F7EB"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5" w:history="1">
        <w:r w:rsidR="006F1B20" w:rsidRPr="00626639">
          <w:rPr>
            <w:rStyle w:val="Lienhypertexte"/>
            <w:iCs/>
            <w:noProof/>
          </w:rPr>
          <w:t>3.5</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Bilan</w:t>
        </w:r>
        <w:r w:rsidR="006F1B20">
          <w:rPr>
            <w:noProof/>
            <w:webHidden/>
          </w:rPr>
          <w:tab/>
        </w:r>
        <w:r w:rsidR="006F1B20">
          <w:rPr>
            <w:noProof/>
            <w:webHidden/>
          </w:rPr>
          <w:fldChar w:fldCharType="begin"/>
        </w:r>
        <w:r w:rsidR="006F1B20">
          <w:rPr>
            <w:noProof/>
            <w:webHidden/>
          </w:rPr>
          <w:instrText xml:space="preserve"> PAGEREF _Toc182383025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3CDDE32"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6" w:history="1">
        <w:r w:rsidR="006F1B20" w:rsidRPr="00626639">
          <w:rPr>
            <w:rStyle w:val="Lienhypertexte"/>
            <w:noProof/>
          </w:rPr>
          <w:t>3.5.1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Erreurs restantes</w:t>
        </w:r>
        <w:r w:rsidR="006F1B20">
          <w:rPr>
            <w:noProof/>
            <w:webHidden/>
          </w:rPr>
          <w:tab/>
        </w:r>
        <w:r w:rsidR="006F1B20">
          <w:rPr>
            <w:noProof/>
            <w:webHidden/>
          </w:rPr>
          <w:fldChar w:fldCharType="begin"/>
        </w:r>
        <w:r w:rsidR="006F1B20">
          <w:rPr>
            <w:noProof/>
            <w:webHidden/>
          </w:rPr>
          <w:instrText xml:space="preserve"> PAGEREF _Toc182383026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BD1E641"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7" w:history="1">
        <w:r w:rsidR="006F1B20" w:rsidRPr="00626639">
          <w:rPr>
            <w:rStyle w:val="Lienhypertexte"/>
            <w:noProof/>
          </w:rPr>
          <w:t>3.5.2</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Stories</w:t>
        </w:r>
        <w:r w:rsidR="006F1B20">
          <w:rPr>
            <w:noProof/>
            <w:webHidden/>
          </w:rPr>
          <w:tab/>
        </w:r>
        <w:r w:rsidR="006F1B20">
          <w:rPr>
            <w:noProof/>
            <w:webHidden/>
          </w:rPr>
          <w:fldChar w:fldCharType="begin"/>
        </w:r>
        <w:r w:rsidR="006F1B20">
          <w:rPr>
            <w:noProof/>
            <w:webHidden/>
          </w:rPr>
          <w:instrText xml:space="preserve"> PAGEREF _Toc182383027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2E7B0708" w14:textId="77777777" w:rsidR="006F1B20"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8" w:history="1">
        <w:r w:rsidR="006F1B20" w:rsidRPr="00626639">
          <w:rPr>
            <w:rStyle w:val="Lienhypertexte"/>
            <w:noProof/>
          </w:rPr>
          <w:t>3.5.3</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noProof/>
          </w:rPr>
          <w:t>Dette technique</w:t>
        </w:r>
        <w:r w:rsidR="006F1B20">
          <w:rPr>
            <w:noProof/>
            <w:webHidden/>
          </w:rPr>
          <w:tab/>
        </w:r>
        <w:r w:rsidR="006F1B20">
          <w:rPr>
            <w:noProof/>
            <w:webHidden/>
          </w:rPr>
          <w:fldChar w:fldCharType="begin"/>
        </w:r>
        <w:r w:rsidR="006F1B20">
          <w:rPr>
            <w:noProof/>
            <w:webHidden/>
          </w:rPr>
          <w:instrText xml:space="preserve"> PAGEREF _Toc182383028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40C99952"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29" w:history="1">
        <w:r w:rsidR="006F1B20" w:rsidRPr="00626639">
          <w:rPr>
            <w:rStyle w:val="Lienhypertexte"/>
            <w:iCs/>
            <w:noProof/>
          </w:rPr>
          <w:t>3.6</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Recours à l’intelligence artificielle</w:t>
        </w:r>
        <w:r w:rsidR="006F1B20">
          <w:rPr>
            <w:noProof/>
            <w:webHidden/>
          </w:rPr>
          <w:tab/>
        </w:r>
        <w:r w:rsidR="006F1B20">
          <w:rPr>
            <w:noProof/>
            <w:webHidden/>
          </w:rPr>
          <w:fldChar w:fldCharType="begin"/>
        </w:r>
        <w:r w:rsidR="006F1B20">
          <w:rPr>
            <w:noProof/>
            <w:webHidden/>
          </w:rPr>
          <w:instrText xml:space="preserve"> PAGEREF _Toc182383029 \h </w:instrText>
        </w:r>
        <w:r w:rsidR="006F1B20">
          <w:rPr>
            <w:noProof/>
            <w:webHidden/>
          </w:rPr>
        </w:r>
        <w:r w:rsidR="006F1B20">
          <w:rPr>
            <w:noProof/>
            <w:webHidden/>
          </w:rPr>
          <w:fldChar w:fldCharType="separate"/>
        </w:r>
        <w:r w:rsidR="006F1B20">
          <w:rPr>
            <w:noProof/>
            <w:webHidden/>
          </w:rPr>
          <w:t>6</w:t>
        </w:r>
        <w:r w:rsidR="006F1B20">
          <w:rPr>
            <w:noProof/>
            <w:webHidden/>
          </w:rPr>
          <w:fldChar w:fldCharType="end"/>
        </w:r>
      </w:hyperlink>
    </w:p>
    <w:p w14:paraId="110BA959"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0" w:history="1">
        <w:r w:rsidR="006F1B20" w:rsidRPr="00626639">
          <w:rPr>
            <w:rStyle w:val="Lienhypertexte"/>
          </w:rPr>
          <w:t>4</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Conclusions</w:t>
        </w:r>
        <w:r w:rsidR="006F1B20">
          <w:rPr>
            <w:webHidden/>
          </w:rPr>
          <w:tab/>
        </w:r>
        <w:r w:rsidR="006F1B20">
          <w:rPr>
            <w:webHidden/>
          </w:rPr>
          <w:fldChar w:fldCharType="begin"/>
        </w:r>
        <w:r w:rsidR="006F1B20">
          <w:rPr>
            <w:webHidden/>
          </w:rPr>
          <w:instrText xml:space="preserve"> PAGEREF _Toc182383030 \h </w:instrText>
        </w:r>
        <w:r w:rsidR="006F1B20">
          <w:rPr>
            <w:webHidden/>
          </w:rPr>
        </w:r>
        <w:r w:rsidR="006F1B20">
          <w:rPr>
            <w:webHidden/>
          </w:rPr>
          <w:fldChar w:fldCharType="separate"/>
        </w:r>
        <w:r w:rsidR="006F1B20">
          <w:rPr>
            <w:webHidden/>
          </w:rPr>
          <w:t>6</w:t>
        </w:r>
        <w:r w:rsidR="006F1B20">
          <w:rPr>
            <w:webHidden/>
          </w:rPr>
          <w:fldChar w:fldCharType="end"/>
        </w:r>
      </w:hyperlink>
    </w:p>
    <w:p w14:paraId="076C648C" w14:textId="77777777" w:rsidR="006F1B20"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2383031" w:history="1">
        <w:r w:rsidR="006F1B20" w:rsidRPr="00626639">
          <w:rPr>
            <w:rStyle w:val="Lienhypertexte"/>
          </w:rPr>
          <w:t>5</w:t>
        </w:r>
        <w:r w:rsidR="006F1B20">
          <w:rPr>
            <w:rFonts w:asciiTheme="minorHAnsi" w:eastAsiaTheme="minorEastAsia" w:hAnsiTheme="minorHAnsi" w:cstheme="minorBidi"/>
            <w:kern w:val="2"/>
            <w:sz w:val="22"/>
            <w:szCs w:val="22"/>
            <w:lang w:val="fr-CH" w:eastAsia="fr-CH"/>
            <w14:ligatures w14:val="standardContextual"/>
          </w:rPr>
          <w:tab/>
        </w:r>
        <w:r w:rsidR="006F1B20" w:rsidRPr="00626639">
          <w:rPr>
            <w:rStyle w:val="Lienhypertexte"/>
          </w:rPr>
          <w:t>Annexes</w:t>
        </w:r>
        <w:r w:rsidR="006F1B20">
          <w:rPr>
            <w:webHidden/>
          </w:rPr>
          <w:tab/>
        </w:r>
        <w:r w:rsidR="006F1B20">
          <w:rPr>
            <w:webHidden/>
          </w:rPr>
          <w:fldChar w:fldCharType="begin"/>
        </w:r>
        <w:r w:rsidR="006F1B20">
          <w:rPr>
            <w:webHidden/>
          </w:rPr>
          <w:instrText xml:space="preserve"> PAGEREF _Toc182383031 \h </w:instrText>
        </w:r>
        <w:r w:rsidR="006F1B20">
          <w:rPr>
            <w:webHidden/>
          </w:rPr>
        </w:r>
        <w:r w:rsidR="006F1B20">
          <w:rPr>
            <w:webHidden/>
          </w:rPr>
          <w:fldChar w:fldCharType="separate"/>
        </w:r>
        <w:r w:rsidR="006F1B20">
          <w:rPr>
            <w:webHidden/>
          </w:rPr>
          <w:t>7</w:t>
        </w:r>
        <w:r w:rsidR="006F1B20">
          <w:rPr>
            <w:webHidden/>
          </w:rPr>
          <w:fldChar w:fldCharType="end"/>
        </w:r>
      </w:hyperlink>
    </w:p>
    <w:p w14:paraId="6459FE96" w14:textId="77777777" w:rsidR="006F1B20"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2383032" w:history="1">
        <w:r w:rsidR="006F1B20" w:rsidRPr="00626639">
          <w:rPr>
            <w:rStyle w:val="Lienhypertexte"/>
            <w:iCs/>
            <w:noProof/>
          </w:rPr>
          <w:t>5.1</w:t>
        </w:r>
        <w:r w:rsidR="006F1B20">
          <w:rPr>
            <w:rFonts w:asciiTheme="minorHAnsi" w:eastAsiaTheme="minorEastAsia" w:hAnsiTheme="minorHAnsi" w:cstheme="minorBidi"/>
            <w:noProof/>
            <w:kern w:val="2"/>
            <w:sz w:val="22"/>
            <w:szCs w:val="22"/>
            <w:lang w:val="fr-CH" w:eastAsia="fr-CH"/>
            <w14:ligatures w14:val="standardContextual"/>
          </w:rPr>
          <w:tab/>
        </w:r>
        <w:r w:rsidR="006F1B20" w:rsidRPr="00626639">
          <w:rPr>
            <w:rStyle w:val="Lienhypertexte"/>
            <w:iCs/>
            <w:noProof/>
          </w:rPr>
          <w:t>Journal de travail</w:t>
        </w:r>
        <w:r w:rsidR="006F1B20">
          <w:rPr>
            <w:noProof/>
            <w:webHidden/>
          </w:rPr>
          <w:tab/>
        </w:r>
        <w:r w:rsidR="006F1B20">
          <w:rPr>
            <w:noProof/>
            <w:webHidden/>
          </w:rPr>
          <w:fldChar w:fldCharType="begin"/>
        </w:r>
        <w:r w:rsidR="006F1B20">
          <w:rPr>
            <w:noProof/>
            <w:webHidden/>
          </w:rPr>
          <w:instrText xml:space="preserve"> PAGEREF _Toc182383032 \h </w:instrText>
        </w:r>
        <w:r w:rsidR="006F1B20">
          <w:rPr>
            <w:noProof/>
            <w:webHidden/>
          </w:rPr>
        </w:r>
        <w:r w:rsidR="006F1B20">
          <w:rPr>
            <w:noProof/>
            <w:webHidden/>
          </w:rPr>
          <w:fldChar w:fldCharType="separate"/>
        </w:r>
        <w:r w:rsidR="006F1B20">
          <w:rPr>
            <w:noProof/>
            <w:webHidden/>
          </w:rPr>
          <w:t>7</w:t>
        </w:r>
        <w:r w:rsidR="006F1B20">
          <w:rPr>
            <w:noProof/>
            <w:webHidden/>
          </w:rPr>
          <w:fldChar w:fldCharType="end"/>
        </w:r>
      </w:hyperlink>
    </w:p>
    <w:p w14:paraId="6B88B561" w14:textId="77777777" w:rsidR="007C53D3" w:rsidRDefault="003F2179" w:rsidP="003F2179">
      <w:r>
        <w:fldChar w:fldCharType="end"/>
      </w:r>
    </w:p>
    <w:p w14:paraId="76A331DC" w14:textId="77777777" w:rsidR="00791020" w:rsidRDefault="00791020" w:rsidP="00791020">
      <w:pPr>
        <w:rPr>
          <w:bCs/>
          <w:i/>
          <w:sz w:val="20"/>
          <w:u w:val="single"/>
        </w:rPr>
      </w:pPr>
    </w:p>
    <w:p w14:paraId="7F19A067" w14:textId="1002885F" w:rsidR="00791020" w:rsidRPr="00791020" w:rsidRDefault="00791020" w:rsidP="000A54DF">
      <w:pPr>
        <w:rPr>
          <w:i/>
          <w:iCs/>
          <w:sz w:val="20"/>
        </w:rPr>
      </w:pPr>
    </w:p>
    <w:p w14:paraId="152B7F24" w14:textId="77777777" w:rsidR="00C930E9" w:rsidRDefault="007C53D3" w:rsidP="003F2179">
      <w:r>
        <w:br w:type="page"/>
      </w:r>
    </w:p>
    <w:p w14:paraId="40B934F6" w14:textId="77777777" w:rsidR="007C53D3" w:rsidRDefault="007C53D3" w:rsidP="00AE470C">
      <w:pPr>
        <w:pStyle w:val="Titre1"/>
      </w:pPr>
      <w:bookmarkStart w:id="0" w:name="_Toc182383008"/>
      <w:r>
        <w:lastRenderedPageBreak/>
        <w:t>Analyse prél</w:t>
      </w:r>
      <w:r w:rsidR="00AE470C">
        <w:t>i</w:t>
      </w:r>
      <w:r>
        <w:t>minaire</w:t>
      </w:r>
      <w:bookmarkEnd w:id="0"/>
    </w:p>
    <w:p w14:paraId="1C3193A4" w14:textId="77777777" w:rsidR="00C930E9" w:rsidRPr="00791020" w:rsidRDefault="007C53D3" w:rsidP="007C53D3">
      <w:pPr>
        <w:pStyle w:val="Titre2"/>
        <w:rPr>
          <w:i w:val="0"/>
          <w:iCs/>
        </w:rPr>
      </w:pPr>
      <w:bookmarkStart w:id="1" w:name="_Toc182383009"/>
      <w:r w:rsidRPr="00791020">
        <w:rPr>
          <w:i w:val="0"/>
          <w:iCs/>
        </w:rPr>
        <w:t>Introduction</w:t>
      </w:r>
      <w:bookmarkEnd w:id="1"/>
      <w:r w:rsidR="00C930E9" w:rsidRPr="00791020">
        <w:rPr>
          <w:i w:val="0"/>
          <w:iCs/>
        </w:rPr>
        <w:t xml:space="preserve"> </w:t>
      </w:r>
    </w:p>
    <w:p w14:paraId="34F9BEFD" w14:textId="77777777" w:rsidR="00C930E9" w:rsidRDefault="00C930E9" w:rsidP="00A87982">
      <w:pPr>
        <w:jc w:val="both"/>
      </w:pPr>
    </w:p>
    <w:p w14:paraId="2C628CAA" w14:textId="53700746" w:rsidR="006A06A5" w:rsidRDefault="006A06A5" w:rsidP="00A87982">
      <w:pPr>
        <w:jc w:val="both"/>
        <w:rPr>
          <w:szCs w:val="14"/>
        </w:rPr>
      </w:pPr>
      <w:r>
        <w:rPr>
          <w:szCs w:val="14"/>
        </w:rPr>
        <w:t xml:space="preserve">Le projet BitRuisseau a pour but de consulter et de partager ses fichiers audio et vidéo </w:t>
      </w:r>
      <w:r w:rsidR="001B4836">
        <w:rPr>
          <w:szCs w:val="14"/>
        </w:rPr>
        <w:t xml:space="preserve">sur une médiathèque (locale ou non) </w:t>
      </w:r>
      <w:r>
        <w:rPr>
          <w:szCs w:val="14"/>
        </w:rPr>
        <w:t>en utilisant un protocole défini avant le démarrage du projet, chaque utilisateur pourra se connecter à un topic (sujet) et pourra consulter les différentes médiathèques présentes dans la communauté.</w:t>
      </w:r>
    </w:p>
    <w:p w14:paraId="47F40B64" w14:textId="77777777" w:rsidR="006E2C58" w:rsidRDefault="006E2C58" w:rsidP="006E2C58">
      <w:pPr>
        <w:rPr>
          <w:szCs w:val="14"/>
        </w:rPr>
      </w:pPr>
    </w:p>
    <w:p w14:paraId="7865DADC" w14:textId="77777777" w:rsidR="006E2C58" w:rsidRPr="00791020" w:rsidRDefault="006E2C58" w:rsidP="007C53D3">
      <w:pPr>
        <w:pStyle w:val="Titre2"/>
        <w:rPr>
          <w:i w:val="0"/>
          <w:iCs/>
        </w:rPr>
      </w:pPr>
      <w:bookmarkStart w:id="2" w:name="_Toc182383010"/>
      <w:r w:rsidRPr="00791020">
        <w:rPr>
          <w:i w:val="0"/>
          <w:iCs/>
        </w:rPr>
        <w:t>Objectifs</w:t>
      </w:r>
      <w:bookmarkEnd w:id="2"/>
    </w:p>
    <w:p w14:paraId="768A1A76" w14:textId="77777777" w:rsidR="006E2C58" w:rsidRDefault="006E2C58" w:rsidP="00A87982">
      <w:pPr>
        <w:jc w:val="both"/>
        <w:rPr>
          <w:szCs w:val="14"/>
        </w:rPr>
      </w:pPr>
    </w:p>
    <w:p w14:paraId="6CCFC378" w14:textId="7117ACAE" w:rsidR="006A06A5" w:rsidRPr="00E864A0" w:rsidRDefault="006A06A5" w:rsidP="00A87982">
      <w:pPr>
        <w:jc w:val="both"/>
        <w:rPr>
          <w:szCs w:val="14"/>
        </w:rPr>
      </w:pPr>
      <w:r w:rsidRPr="00E864A0">
        <w:rPr>
          <w:szCs w:val="14"/>
        </w:rPr>
        <w:t>Chaque</w:t>
      </w:r>
      <w:r w:rsidR="00E864A0" w:rsidRPr="00E864A0">
        <w:rPr>
          <w:szCs w:val="14"/>
        </w:rPr>
        <w:t xml:space="preserve"> utilisateur</w:t>
      </w:r>
      <w:r w:rsidRPr="00E864A0">
        <w:rPr>
          <w:szCs w:val="14"/>
        </w:rPr>
        <w:t xml:space="preserve"> pourra</w:t>
      </w:r>
      <w:r w:rsidR="006D7916" w:rsidRPr="00E864A0">
        <w:rPr>
          <w:szCs w:val="14"/>
        </w:rPr>
        <w:t xml:space="preserve"> : </w:t>
      </w:r>
    </w:p>
    <w:p w14:paraId="6490431A" w14:textId="77777777" w:rsidR="006A06A5" w:rsidRDefault="006A06A5" w:rsidP="00A87982">
      <w:pPr>
        <w:jc w:val="both"/>
        <w:rPr>
          <w:szCs w:val="14"/>
        </w:rPr>
      </w:pPr>
    </w:p>
    <w:p w14:paraId="6D28F6FE" w14:textId="2D131726" w:rsidR="006A06A5" w:rsidRPr="006D7916" w:rsidRDefault="006A06A5" w:rsidP="00A87982">
      <w:pPr>
        <w:pStyle w:val="Paragraphedeliste"/>
        <w:numPr>
          <w:ilvl w:val="0"/>
          <w:numId w:val="19"/>
        </w:numPr>
        <w:jc w:val="both"/>
        <w:rPr>
          <w:szCs w:val="14"/>
        </w:rPr>
      </w:pPr>
      <w:r w:rsidRPr="006D7916">
        <w:rPr>
          <w:szCs w:val="14"/>
        </w:rPr>
        <w:t>Demander sur le réseau quels sont les médiathèques opérationnelles</w:t>
      </w:r>
      <w:r w:rsidR="001B4836">
        <w:rPr>
          <w:szCs w:val="14"/>
        </w:rPr>
        <w:t>.</w:t>
      </w:r>
    </w:p>
    <w:p w14:paraId="78B93C0C" w14:textId="506BE1FF" w:rsidR="006A06A5" w:rsidRPr="006D7916" w:rsidRDefault="006A06A5" w:rsidP="00A87982">
      <w:pPr>
        <w:pStyle w:val="Paragraphedeliste"/>
        <w:numPr>
          <w:ilvl w:val="0"/>
          <w:numId w:val="19"/>
        </w:numPr>
        <w:jc w:val="both"/>
        <w:rPr>
          <w:szCs w:val="14"/>
        </w:rPr>
      </w:pPr>
      <w:r w:rsidRPr="006D7916">
        <w:rPr>
          <w:szCs w:val="14"/>
        </w:rPr>
        <w:t>S’annoncer opérationnelle</w:t>
      </w:r>
      <w:r w:rsidR="001B4836">
        <w:rPr>
          <w:szCs w:val="14"/>
        </w:rPr>
        <w:t>.</w:t>
      </w:r>
    </w:p>
    <w:p w14:paraId="38FE4995" w14:textId="55C9E1A1" w:rsidR="006A06A5" w:rsidRPr="006D7916" w:rsidRDefault="006A06A5" w:rsidP="00A87982">
      <w:pPr>
        <w:pStyle w:val="Paragraphedeliste"/>
        <w:numPr>
          <w:ilvl w:val="0"/>
          <w:numId w:val="19"/>
        </w:numPr>
        <w:jc w:val="both"/>
        <w:rPr>
          <w:szCs w:val="14"/>
        </w:rPr>
      </w:pPr>
      <w:r w:rsidRPr="006D7916">
        <w:rPr>
          <w:szCs w:val="14"/>
        </w:rPr>
        <w:t>Demander le catalogue à une médiathèque</w:t>
      </w:r>
      <w:r w:rsidR="001B4836">
        <w:rPr>
          <w:szCs w:val="14"/>
        </w:rPr>
        <w:t>.</w:t>
      </w:r>
    </w:p>
    <w:p w14:paraId="363FFC51" w14:textId="3CE1D034" w:rsidR="006A06A5" w:rsidRDefault="006A06A5" w:rsidP="00A87982">
      <w:pPr>
        <w:pStyle w:val="Paragraphedeliste"/>
        <w:numPr>
          <w:ilvl w:val="0"/>
          <w:numId w:val="19"/>
        </w:numPr>
        <w:jc w:val="both"/>
        <w:rPr>
          <w:szCs w:val="14"/>
        </w:rPr>
      </w:pPr>
      <w:r w:rsidRPr="006D7916">
        <w:rPr>
          <w:szCs w:val="14"/>
        </w:rPr>
        <w:t>Publier son catalogue</w:t>
      </w:r>
      <w:r w:rsidR="001B4836">
        <w:rPr>
          <w:szCs w:val="14"/>
        </w:rPr>
        <w:t>.</w:t>
      </w:r>
    </w:p>
    <w:p w14:paraId="5C6D4805" w14:textId="77777777" w:rsidR="00E864A0" w:rsidRDefault="00E864A0" w:rsidP="00A87982">
      <w:pPr>
        <w:jc w:val="both"/>
        <w:rPr>
          <w:szCs w:val="14"/>
        </w:rPr>
      </w:pPr>
    </w:p>
    <w:p w14:paraId="65B1A16D" w14:textId="4BE6F98E" w:rsidR="00E864A0" w:rsidRDefault="00E864A0" w:rsidP="00A87982">
      <w:pPr>
        <w:jc w:val="both"/>
        <w:rPr>
          <w:szCs w:val="14"/>
        </w:rPr>
      </w:pPr>
      <w:r>
        <w:rPr>
          <w:szCs w:val="14"/>
        </w:rPr>
        <w:t>Fonctionnalités avancées :</w:t>
      </w:r>
    </w:p>
    <w:p w14:paraId="6E21738D" w14:textId="77777777" w:rsidR="00E864A0" w:rsidRPr="00E864A0" w:rsidRDefault="00E864A0" w:rsidP="00A87982">
      <w:pPr>
        <w:jc w:val="both"/>
        <w:rPr>
          <w:szCs w:val="14"/>
        </w:rPr>
      </w:pPr>
    </w:p>
    <w:p w14:paraId="128A5D39" w14:textId="3663D587" w:rsidR="006A06A5" w:rsidRPr="006D7916" w:rsidRDefault="006A06A5" w:rsidP="00A87982">
      <w:pPr>
        <w:pStyle w:val="Paragraphedeliste"/>
        <w:numPr>
          <w:ilvl w:val="0"/>
          <w:numId w:val="19"/>
        </w:numPr>
        <w:jc w:val="both"/>
        <w:rPr>
          <w:szCs w:val="14"/>
        </w:rPr>
      </w:pPr>
      <w:r w:rsidRPr="006D7916">
        <w:rPr>
          <w:szCs w:val="14"/>
        </w:rPr>
        <w:t>Demander un fragment de média à une médiathèque</w:t>
      </w:r>
      <w:r w:rsidR="001B4836">
        <w:rPr>
          <w:szCs w:val="14"/>
        </w:rPr>
        <w:t>.</w:t>
      </w:r>
    </w:p>
    <w:p w14:paraId="05E036AE" w14:textId="3DFD3840" w:rsidR="006A06A5" w:rsidRPr="006D7916" w:rsidRDefault="006A06A5" w:rsidP="00A87982">
      <w:pPr>
        <w:pStyle w:val="Paragraphedeliste"/>
        <w:numPr>
          <w:ilvl w:val="0"/>
          <w:numId w:val="19"/>
        </w:numPr>
        <w:jc w:val="both"/>
        <w:rPr>
          <w:szCs w:val="14"/>
        </w:rPr>
      </w:pPr>
      <w:r w:rsidRPr="006D7916">
        <w:rPr>
          <w:szCs w:val="14"/>
        </w:rPr>
        <w:t>Fournir un fragment de média à une médiathèque</w:t>
      </w:r>
      <w:r w:rsidR="001B4836">
        <w:rPr>
          <w:szCs w:val="14"/>
        </w:rPr>
        <w:t>.</w:t>
      </w:r>
    </w:p>
    <w:p w14:paraId="5DA2C926" w14:textId="77777777" w:rsidR="007C53D3" w:rsidRDefault="007C53D3" w:rsidP="00A87982">
      <w:pPr>
        <w:jc w:val="both"/>
        <w:rPr>
          <w:szCs w:val="14"/>
        </w:rPr>
      </w:pPr>
    </w:p>
    <w:p w14:paraId="490B93F1" w14:textId="77777777" w:rsidR="007C53D3" w:rsidRPr="00F85553" w:rsidRDefault="007C53D3" w:rsidP="085619D6">
      <w:pPr>
        <w:pStyle w:val="Titre2"/>
        <w:spacing w:line="259" w:lineRule="auto"/>
        <w:rPr>
          <w:i w:val="0"/>
          <w:color w:val="000000" w:themeColor="text1"/>
        </w:rPr>
      </w:pPr>
      <w:r>
        <w:br w:type="page"/>
      </w:r>
      <w:bookmarkStart w:id="3" w:name="_Toc182383011"/>
      <w:r w:rsidR="239DB570" w:rsidRPr="00F85553">
        <w:rPr>
          <w:bCs/>
          <w:i w:val="0"/>
          <w:color w:val="000000" w:themeColor="text1"/>
          <w:szCs w:val="24"/>
        </w:rPr>
        <w:lastRenderedPageBreak/>
        <w:t>Gestion de projet</w:t>
      </w:r>
      <w:bookmarkEnd w:id="3"/>
    </w:p>
    <w:p w14:paraId="26ED1659" w14:textId="069CF48D" w:rsidR="00E864A0" w:rsidRDefault="004D5008" w:rsidP="00A87982">
      <w:pPr>
        <w:spacing w:line="259" w:lineRule="auto"/>
        <w:jc w:val="both"/>
        <w:rPr>
          <w:color w:val="000000" w:themeColor="text1"/>
        </w:rPr>
      </w:pPr>
      <w:r>
        <w:rPr>
          <w:color w:val="000000" w:themeColor="text1"/>
        </w:rPr>
        <w:t>Pour la gestion de ce projet, j’ai principalement utilisé l’outil IceScrum pour la création de tâches et l’écriture des tests les concernant, GitHub m’a permis de versionner de mon projet afin de garder un suivi de ce dernier et de noter le temps passé sur une tâche en la référençant dans le titre de chaque commit.</w:t>
      </w:r>
    </w:p>
    <w:p w14:paraId="51E8229D" w14:textId="77777777" w:rsidR="0083170D" w:rsidRDefault="0083170D" w:rsidP="0083170D">
      <w:pPr>
        <w:pStyle w:val="Titre1"/>
      </w:pPr>
      <w:bookmarkStart w:id="4" w:name="_Toc182383012"/>
      <w:r>
        <w:t>Analyse</w:t>
      </w:r>
      <w:r w:rsidR="00E12330">
        <w:t xml:space="preserve"> / Conception</w:t>
      </w:r>
      <w:bookmarkEnd w:id="4"/>
    </w:p>
    <w:p w14:paraId="5184BFBE" w14:textId="77777777" w:rsidR="00EE4813" w:rsidRDefault="0043492D" w:rsidP="00AA0785">
      <w:pPr>
        <w:pStyle w:val="Titre2"/>
        <w:rPr>
          <w:i w:val="0"/>
          <w:iCs/>
        </w:rPr>
      </w:pPr>
      <w:bookmarkStart w:id="5" w:name="_Toc182383013"/>
      <w:r>
        <w:rPr>
          <w:i w:val="0"/>
          <w:iCs/>
        </w:rPr>
        <w:t>Domaine</w:t>
      </w:r>
      <w:bookmarkEnd w:id="5"/>
    </w:p>
    <w:p w14:paraId="6CBCCCA3" w14:textId="77777777" w:rsidR="00EE4813"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 est le domaine auquel appartiennent vos données ?</w:t>
      </w:r>
    </w:p>
    <w:p w14:paraId="220389A5" w14:textId="4D526088"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 représentent-elles ?</w:t>
      </w:r>
    </w:p>
    <w:p w14:paraId="7CC43F4D" w14:textId="7678BA7D" w:rsidR="0043492D" w:rsidRDefault="0043492D"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Quelles échelles de temps sont pertinentes pour ces données ?</w:t>
      </w:r>
    </w:p>
    <w:p w14:paraId="595C69DF" w14:textId="4E98C5EE" w:rsidR="00A87982" w:rsidRPr="00A87982" w:rsidRDefault="0043492D" w:rsidP="00A87982">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A quel public sont-elles destinées ?</w:t>
      </w:r>
    </w:p>
    <w:p w14:paraId="56E2724E" w14:textId="2D5EC5F5" w:rsidR="00AA0785" w:rsidRPr="00791020" w:rsidRDefault="00E12330" w:rsidP="00AA0785">
      <w:pPr>
        <w:pStyle w:val="Titre2"/>
        <w:rPr>
          <w:i w:val="0"/>
          <w:iCs/>
        </w:rPr>
      </w:pPr>
      <w:bookmarkStart w:id="6" w:name="_Toc182383014"/>
      <w:r>
        <w:rPr>
          <w:i w:val="0"/>
          <w:iCs/>
        </w:rPr>
        <w:t>Concept</w:t>
      </w:r>
      <w:r w:rsidR="006F1B20">
        <w:rPr>
          <w:i w:val="0"/>
          <w:iCs/>
        </w:rPr>
        <w:t>s</w:t>
      </w:r>
      <w:bookmarkEnd w:id="6"/>
    </w:p>
    <w:p w14:paraId="48480C74" w14:textId="4A535DBF" w:rsidR="00AA0785" w:rsidRPr="00516285" w:rsidRDefault="00265A59" w:rsidP="00265A59">
      <w:pPr>
        <w:pStyle w:val="Retraitnormal1"/>
        <w:numPr>
          <w:ilvl w:val="0"/>
          <w:numId w:val="0"/>
        </w:numPr>
        <w:ind w:left="360"/>
        <w:jc w:val="center"/>
        <w:rPr>
          <w:rFonts w:ascii="Arial" w:hAnsi="Arial"/>
          <w:sz w:val="28"/>
          <w:szCs w:val="16"/>
          <w:lang w:val="en-US" w:eastAsia="fr-FR"/>
        </w:rPr>
      </w:pPr>
      <w:r w:rsidRPr="00516285">
        <w:rPr>
          <w:rFonts w:ascii="Arial" w:hAnsi="Arial"/>
          <w:sz w:val="28"/>
          <w:szCs w:val="16"/>
          <w:lang w:val="en-US" w:eastAsia="fr-FR"/>
        </w:rPr>
        <w:t xml:space="preserve">Protocole </w:t>
      </w:r>
      <w:r w:rsidR="00CF240D" w:rsidRPr="00516285">
        <w:rPr>
          <w:rFonts w:ascii="Arial" w:hAnsi="Arial"/>
          <w:sz w:val="28"/>
          <w:szCs w:val="28"/>
          <w:lang w:val="en-US" w:eastAsia="fr-FR"/>
        </w:rPr>
        <w:t>MSP 1.0</w:t>
      </w:r>
      <w:r w:rsidR="00516285" w:rsidRPr="00516285">
        <w:rPr>
          <w:rFonts w:ascii="Arial" w:hAnsi="Arial"/>
          <w:sz w:val="28"/>
          <w:szCs w:val="16"/>
          <w:lang w:val="en-US" w:eastAsia="fr-FR"/>
        </w:rPr>
        <w:br/>
      </w:r>
      <w:r w:rsidR="00CF240D" w:rsidRPr="0016746E">
        <w:rPr>
          <w:rFonts w:ascii="Arial" w:hAnsi="Arial"/>
          <w:b/>
          <w:bCs/>
          <w:sz w:val="20"/>
          <w:szCs w:val="10"/>
          <w:lang w:val="en-US" w:eastAsia="fr-FR"/>
        </w:rPr>
        <w:t>M</w:t>
      </w:r>
      <w:r w:rsidR="00CF240D" w:rsidRPr="00516285">
        <w:rPr>
          <w:rFonts w:ascii="Arial" w:hAnsi="Arial"/>
          <w:szCs w:val="8"/>
          <w:lang w:val="en-US" w:eastAsia="fr-FR"/>
        </w:rPr>
        <w:t xml:space="preserve">EDIA </w:t>
      </w:r>
      <w:r w:rsidR="00CF240D" w:rsidRPr="0016746E">
        <w:rPr>
          <w:rFonts w:ascii="Arial" w:hAnsi="Arial"/>
          <w:b/>
          <w:bCs/>
          <w:sz w:val="20"/>
          <w:szCs w:val="10"/>
          <w:lang w:val="en-US" w:eastAsia="fr-FR"/>
        </w:rPr>
        <w:t>S</w:t>
      </w:r>
      <w:r w:rsidR="00CF240D" w:rsidRPr="00C9320B">
        <w:rPr>
          <w:rFonts w:ascii="Arial" w:hAnsi="Arial"/>
          <w:szCs w:val="8"/>
          <w:lang w:val="en-US" w:eastAsia="fr-FR"/>
        </w:rPr>
        <w:t xml:space="preserve">HARING </w:t>
      </w:r>
      <w:r w:rsidR="00CF240D" w:rsidRPr="0016746E">
        <w:rPr>
          <w:rFonts w:ascii="Arial" w:hAnsi="Arial"/>
          <w:b/>
          <w:bCs/>
          <w:sz w:val="20"/>
          <w:szCs w:val="10"/>
          <w:lang w:val="en-US" w:eastAsia="fr-FR"/>
        </w:rPr>
        <w:t>P</w:t>
      </w:r>
      <w:r w:rsidR="00CF240D" w:rsidRPr="00516285">
        <w:rPr>
          <w:rFonts w:ascii="Arial" w:hAnsi="Arial"/>
          <w:szCs w:val="8"/>
          <w:lang w:val="en-US" w:eastAsia="fr-FR"/>
        </w:rPr>
        <w:t>ROTOCOL</w:t>
      </w:r>
    </w:p>
    <w:p w14:paraId="0A54FBDA" w14:textId="77777777" w:rsidR="00265A59" w:rsidRPr="00CF240D" w:rsidRDefault="00265A59" w:rsidP="00AA0785">
      <w:pPr>
        <w:pStyle w:val="Retraitnormal1"/>
        <w:numPr>
          <w:ilvl w:val="0"/>
          <w:numId w:val="0"/>
        </w:numPr>
        <w:ind w:left="360"/>
        <w:rPr>
          <w:rFonts w:ascii="Arial" w:hAnsi="Arial"/>
          <w:sz w:val="24"/>
          <w:szCs w:val="14"/>
          <w:lang w:val="en-US" w:eastAsia="fr-FR"/>
        </w:rPr>
      </w:pPr>
    </w:p>
    <w:p w14:paraId="2EA71A27" w14:textId="65AD3CB5" w:rsidR="0071507A" w:rsidRPr="00F82297" w:rsidRDefault="0071507A" w:rsidP="00A87982">
      <w:pPr>
        <w:pStyle w:val="Retraitnormal1"/>
        <w:numPr>
          <w:ilvl w:val="0"/>
          <w:numId w:val="0"/>
        </w:numPr>
        <w:ind w:left="360"/>
        <w:jc w:val="both"/>
        <w:rPr>
          <w:rFonts w:ascii="Arial" w:hAnsi="Arial"/>
          <w:color w:val="000000" w:themeColor="text1"/>
          <w:sz w:val="24"/>
          <w:szCs w:val="14"/>
          <w:lang w:eastAsia="fr-FR"/>
        </w:rPr>
      </w:pPr>
      <w:r w:rsidRPr="00F82297">
        <w:rPr>
          <w:rFonts w:ascii="Arial" w:hAnsi="Arial"/>
          <w:i/>
          <w:iCs/>
          <w:noProof/>
          <w:color w:val="000000" w:themeColor="text1"/>
          <w:sz w:val="24"/>
          <w:szCs w:val="14"/>
          <w:lang w:eastAsia="fr-FR"/>
        </w:rPr>
        <w:drawing>
          <wp:anchor distT="0" distB="0" distL="114300" distR="114300" simplePos="0" relativeHeight="251667456" behindDoc="1" locked="0" layoutInCell="1" allowOverlap="1" wp14:anchorId="703D1699" wp14:editId="7C4CB4BA">
            <wp:simplePos x="0" y="0"/>
            <wp:positionH relativeFrom="margin">
              <wp:posOffset>175260</wp:posOffset>
            </wp:positionH>
            <wp:positionV relativeFrom="paragraph">
              <wp:posOffset>12065</wp:posOffset>
            </wp:positionV>
            <wp:extent cx="3056255" cy="4883785"/>
            <wp:effectExtent l="19050" t="19050" r="24130" b="10160"/>
            <wp:wrapTight wrapText="bothSides">
              <wp:wrapPolygon edited="0">
                <wp:start x="-147" y="-92"/>
                <wp:lineTo x="-147" y="21557"/>
                <wp:lineTo x="21639" y="21557"/>
                <wp:lineTo x="21639" y="-92"/>
                <wp:lineTo x="-147" y="-92"/>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6255" cy="4883785"/>
                    </a:xfrm>
                    <a:prstGeom prst="rect">
                      <a:avLst/>
                    </a:prstGeom>
                    <a:ln>
                      <a:solidFill>
                        <a:schemeClr val="tx1">
                          <a:lumMod val="50000"/>
                          <a:lumOff val="50000"/>
                          <a:alpha val="98000"/>
                        </a:schemeClr>
                      </a:solidFill>
                    </a:ln>
                  </pic:spPr>
                </pic:pic>
              </a:graphicData>
            </a:graphic>
            <wp14:sizeRelH relativeFrom="margin">
              <wp14:pctWidth>0</wp14:pctWidth>
            </wp14:sizeRelH>
            <wp14:sizeRelV relativeFrom="margin">
              <wp14:pctHeight>0</wp14:pctHeight>
            </wp14:sizeRelV>
          </wp:anchor>
        </w:drawing>
      </w:r>
      <w:r w:rsidRPr="00F82297">
        <w:rPr>
          <w:rFonts w:ascii="Arial" w:hAnsi="Arial"/>
          <w:color w:val="000000" w:themeColor="text1"/>
          <w:sz w:val="24"/>
          <w:szCs w:val="14"/>
          <w:lang w:eastAsia="fr-FR"/>
        </w:rPr>
        <w:t xml:space="preserve">La définition du protocole 1.0 a été faite en date du 13 novembre 2024 en début d’après-midi, cette dernière se basait principalement sur quel protocole nous allions travailler </w:t>
      </w:r>
      <w:r w:rsidRPr="00F82297">
        <w:rPr>
          <w:rFonts w:ascii="Arial" w:hAnsi="Arial"/>
          <w:color w:val="000000" w:themeColor="text1"/>
          <w:sz w:val="24"/>
          <w:szCs w:val="24"/>
          <w:lang w:eastAsia="fr-FR"/>
        </w:rPr>
        <w:t>ainsi que les messages qui vont être envoyés sur le sujet (topic) prédéfini, qui dans notre cas est</w:t>
      </w:r>
      <w:r w:rsidR="00F82297" w:rsidRPr="00F82297">
        <w:rPr>
          <w:rFonts w:ascii="Arial" w:hAnsi="Arial"/>
          <w:color w:val="000000" w:themeColor="text1"/>
          <w:sz w:val="24"/>
          <w:szCs w:val="24"/>
          <w:lang w:eastAsia="fr-FR"/>
        </w:rPr>
        <w:t xml:space="preserve"> : </w:t>
      </w:r>
      <w:r w:rsidRPr="00F82297">
        <w:rPr>
          <w:rFonts w:ascii="Arial" w:hAnsi="Arial"/>
          <w:color w:val="000000" w:themeColor="text1"/>
          <w:sz w:val="24"/>
          <w:szCs w:val="24"/>
          <w:lang w:eastAsia="fr-FR"/>
        </w:rPr>
        <w:t>mediaplayer</w:t>
      </w:r>
      <w:r w:rsidRPr="00F82297">
        <w:rPr>
          <w:rFonts w:ascii="Arial" w:hAnsi="Arial"/>
          <w:color w:val="000000" w:themeColor="text1"/>
          <w:sz w:val="24"/>
          <w:szCs w:val="14"/>
          <w:lang w:eastAsia="fr-FR"/>
        </w:rPr>
        <w:t xml:space="preserve">. </w:t>
      </w:r>
    </w:p>
    <w:p w14:paraId="1CF9AEC8" w14:textId="77777777" w:rsidR="0071507A"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p>
    <w:p w14:paraId="2069907A" w14:textId="77777777" w:rsidR="007F2672" w:rsidRPr="00F82297" w:rsidRDefault="0071507A" w:rsidP="00A87982">
      <w:pPr>
        <w:pStyle w:val="Retraitnormal1"/>
        <w:numPr>
          <w:ilvl w:val="0"/>
          <w:numId w:val="0"/>
        </w:numPr>
        <w:ind w:left="360" w:hanging="360"/>
        <w:jc w:val="both"/>
        <w:rPr>
          <w:rFonts w:ascii="Arial" w:hAnsi="Arial"/>
          <w:color w:val="000000" w:themeColor="text1"/>
          <w:sz w:val="24"/>
          <w:szCs w:val="14"/>
          <w:lang w:eastAsia="fr-FR"/>
        </w:rPr>
      </w:pPr>
      <w:r w:rsidRPr="00F82297">
        <w:rPr>
          <w:rFonts w:ascii="Arial" w:hAnsi="Arial"/>
          <w:color w:val="000000" w:themeColor="text1"/>
          <w:sz w:val="24"/>
          <w:szCs w:val="14"/>
          <w:lang w:eastAsia="fr-FR"/>
        </w:rPr>
        <w:t>Nous avons aussi défini différentes classes pour les médias et les médiathèques afin de tous avoir la même classe et de ne pas se retrouver avec des informations différentes.</w:t>
      </w:r>
    </w:p>
    <w:p w14:paraId="63D1C0E5" w14:textId="77777777" w:rsidR="007F2672" w:rsidRDefault="007F2672" w:rsidP="00A87982">
      <w:pPr>
        <w:pStyle w:val="Retraitnormal1"/>
        <w:numPr>
          <w:ilvl w:val="0"/>
          <w:numId w:val="0"/>
        </w:numPr>
        <w:ind w:left="360" w:hanging="360"/>
        <w:jc w:val="both"/>
        <w:rPr>
          <w:rFonts w:ascii="Arial" w:hAnsi="Arial"/>
          <w:color w:val="000000" w:themeColor="text1"/>
          <w:sz w:val="24"/>
          <w:szCs w:val="14"/>
          <w:lang w:eastAsia="fr-FR"/>
        </w:rPr>
      </w:pPr>
    </w:p>
    <w:p w14:paraId="4E0155FD" w14:textId="2128A0B3" w:rsidR="00720330" w:rsidRPr="007C68B3" w:rsidRDefault="007F2672" w:rsidP="00A87982">
      <w:pPr>
        <w:pStyle w:val="Retraitnormal1"/>
        <w:numPr>
          <w:ilvl w:val="0"/>
          <w:numId w:val="0"/>
        </w:numPr>
        <w:ind w:left="360" w:hanging="360"/>
        <w:jc w:val="both"/>
        <w:rPr>
          <w:rFonts w:ascii="Arial" w:hAnsi="Arial"/>
          <w:i/>
          <w:iCs/>
          <w:color w:val="FF0000"/>
          <w:sz w:val="24"/>
          <w:szCs w:val="14"/>
          <w:lang w:eastAsia="fr-FR"/>
        </w:rPr>
      </w:pPr>
      <w:r>
        <w:rPr>
          <w:rFonts w:ascii="Arial" w:hAnsi="Arial"/>
          <w:color w:val="000000" w:themeColor="text1"/>
          <w:sz w:val="24"/>
          <w:szCs w:val="14"/>
          <w:lang w:eastAsia="fr-FR"/>
        </w:rPr>
        <w:t>En ce qui concerne le type de message nous en avons défini deux nouveau à ajouter, un premier pour demander le statut d’une médiathèque et le second qui va transporter un objet de type médiathèque qui va donc contenir toutes les informations de cette</w:t>
      </w:r>
      <w:r w:rsidR="00175A71">
        <w:rPr>
          <w:rFonts w:ascii="Arial" w:hAnsi="Arial"/>
          <w:color w:val="000000" w:themeColor="text1"/>
          <w:sz w:val="24"/>
          <w:szCs w:val="14"/>
          <w:lang w:eastAsia="fr-FR"/>
        </w:rPr>
        <w:t xml:space="preserve"> </w:t>
      </w:r>
      <w:r>
        <w:rPr>
          <w:rFonts w:ascii="Arial" w:hAnsi="Arial"/>
          <w:color w:val="000000" w:themeColor="text1"/>
          <w:sz w:val="24"/>
          <w:szCs w:val="14"/>
          <w:lang w:eastAsia="fr-FR"/>
        </w:rPr>
        <w:t>dernière.</w:t>
      </w:r>
      <w:r w:rsidR="00BC7054">
        <w:rPr>
          <w:rFonts w:ascii="Arial" w:hAnsi="Arial"/>
          <w:i/>
          <w:iCs/>
          <w:color w:val="FF0000"/>
          <w:sz w:val="24"/>
          <w:szCs w:val="14"/>
          <w:lang w:eastAsia="fr-FR"/>
        </w:rPr>
        <w:br/>
      </w:r>
      <w:r w:rsidR="00BC7054">
        <w:rPr>
          <w:rFonts w:ascii="Arial" w:hAnsi="Arial"/>
          <w:i/>
          <w:iCs/>
          <w:color w:val="FF0000"/>
          <w:sz w:val="24"/>
          <w:szCs w:val="14"/>
          <w:lang w:eastAsia="fr-FR"/>
        </w:rPr>
        <w:br/>
      </w:r>
      <w:r w:rsidRPr="00C05A48">
        <w:rPr>
          <w:rFonts w:ascii="Arial" w:hAnsi="Arial"/>
          <w:color w:val="7F7F7F" w:themeColor="text1" w:themeTint="80"/>
          <w:sz w:val="24"/>
          <w:szCs w:val="14"/>
          <w:lang w:eastAsia="fr-FR"/>
        </w:rPr>
        <w:t>Figure 1 : Définition d’un protocole</w:t>
      </w:r>
      <w:r w:rsidR="00BC7054" w:rsidRPr="00E864A0">
        <w:rPr>
          <w:rFonts w:ascii="Arial" w:hAnsi="Arial"/>
          <w:i/>
          <w:iCs/>
          <w:color w:val="FF0000"/>
          <w:sz w:val="24"/>
          <w:szCs w:val="14"/>
          <w:lang w:eastAsia="fr-FR"/>
        </w:rPr>
        <w:br/>
      </w:r>
    </w:p>
    <w:p w14:paraId="244CBC5B" w14:textId="277FBBEA" w:rsidR="007C68B3" w:rsidRDefault="00843285" w:rsidP="007C68B3">
      <w:pPr>
        <w:pStyle w:val="Titre2"/>
        <w:rPr>
          <w:i w:val="0"/>
          <w:iCs/>
        </w:rPr>
      </w:pPr>
      <w:bookmarkStart w:id="7" w:name="_Toc182383015"/>
      <w:bookmarkStart w:id="8" w:name="_Toc71691012"/>
      <w:r>
        <w:rPr>
          <w:b w:val="0"/>
          <w:bCs/>
          <w:i w:val="0"/>
          <w:iCs/>
          <w:noProof/>
          <w:color w:val="FF0000"/>
          <w:szCs w:val="14"/>
        </w:rPr>
        <w:lastRenderedPageBreak/>
        <w:drawing>
          <wp:anchor distT="0" distB="0" distL="114300" distR="114300" simplePos="0" relativeHeight="251668480" behindDoc="1" locked="0" layoutInCell="1" allowOverlap="1" wp14:anchorId="2A1203DE" wp14:editId="6A58D845">
            <wp:simplePos x="0" y="0"/>
            <wp:positionH relativeFrom="margin">
              <wp:align>left</wp:align>
            </wp:positionH>
            <wp:positionV relativeFrom="paragraph">
              <wp:posOffset>321590</wp:posOffset>
            </wp:positionV>
            <wp:extent cx="5773420" cy="3157855"/>
            <wp:effectExtent l="0" t="0" r="0" b="444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420" cy="3157855"/>
                    </a:xfrm>
                    <a:prstGeom prst="rect">
                      <a:avLst/>
                    </a:prstGeom>
                    <a:noFill/>
                    <a:ln>
                      <a:noFill/>
                    </a:ln>
                  </pic:spPr>
                </pic:pic>
              </a:graphicData>
            </a:graphic>
          </wp:anchor>
        </w:drawing>
      </w:r>
      <w:r w:rsidR="007C68B3">
        <w:rPr>
          <w:i w:val="0"/>
          <w:iCs/>
        </w:rPr>
        <w:t>Analyse fonctionnelle</w:t>
      </w:r>
      <w:bookmarkEnd w:id="7"/>
    </w:p>
    <w:p w14:paraId="2EE2B08C" w14:textId="44DF6CBF" w:rsidR="007C68B3" w:rsidRPr="00C05A48" w:rsidRDefault="00843285" w:rsidP="00843285">
      <w:pPr>
        <w:jc w:val="center"/>
        <w:rPr>
          <w:color w:val="7F7F7F" w:themeColor="text1" w:themeTint="80"/>
          <w:lang w:val="fr-CH"/>
        </w:rPr>
      </w:pPr>
      <w:r w:rsidRPr="00C05A48">
        <w:rPr>
          <w:color w:val="7F7F7F" w:themeColor="text1" w:themeTint="80"/>
          <w:lang w:val="fr-CH"/>
        </w:rPr>
        <w:t>Figure 2 : Maquette Low Fidelity de l’application BitRuisseau</w:t>
      </w:r>
    </w:p>
    <w:p w14:paraId="5657E10C" w14:textId="1072C49C" w:rsidR="003141DB" w:rsidRPr="00843285" w:rsidRDefault="003141DB" w:rsidP="007C68B3">
      <w:pPr>
        <w:rPr>
          <w:b/>
          <w:bCs/>
          <w:i/>
          <w:iCs/>
          <w:color w:val="FF0000"/>
          <w:szCs w:val="14"/>
          <w:lang w:val="fr-CH"/>
        </w:rPr>
      </w:pPr>
    </w:p>
    <w:p w14:paraId="261099BF" w14:textId="78D7B6B8" w:rsidR="003141DB" w:rsidRDefault="003141DB" w:rsidP="007C68B3">
      <w:pPr>
        <w:rPr>
          <w:color w:val="000000" w:themeColor="text1"/>
          <w:szCs w:val="14"/>
        </w:rPr>
      </w:pPr>
      <w:r>
        <w:rPr>
          <w:color w:val="000000" w:themeColor="text1"/>
          <w:szCs w:val="14"/>
        </w:rPr>
        <w:t xml:space="preserve">Voici la maquette Low Fidelity qui a été réalisée sur Figma </w:t>
      </w:r>
      <w:r w:rsidR="005D73A6">
        <w:rPr>
          <w:color w:val="000000" w:themeColor="text1"/>
          <w:szCs w:val="14"/>
        </w:rPr>
        <w:t>en une dizaine de minutes, l’utilisateur peut voir les différents fichiers publiés sur la communauté ainsi que ses fichiers locaux que lui-même a ajouter via un bouton situé en haut à droit de son interface.</w:t>
      </w:r>
    </w:p>
    <w:p w14:paraId="4114BB07" w14:textId="77777777" w:rsidR="00843285" w:rsidRDefault="00843285" w:rsidP="007C68B3">
      <w:pPr>
        <w:rPr>
          <w:color w:val="000000" w:themeColor="text1"/>
          <w:szCs w:val="14"/>
        </w:rPr>
      </w:pPr>
    </w:p>
    <w:p w14:paraId="6B31C751" w14:textId="4C2FAA34" w:rsidR="00843285" w:rsidRDefault="00843285" w:rsidP="007C68B3">
      <w:pPr>
        <w:rPr>
          <w:color w:val="000000" w:themeColor="text1"/>
          <w:szCs w:val="14"/>
        </w:rPr>
      </w:pPr>
      <w:r>
        <w:rPr>
          <w:color w:val="000000" w:themeColor="text1"/>
          <w:szCs w:val="14"/>
        </w:rPr>
        <w:t>L’utilisateur peut aussi voir son profil avec son nom d’utilisateur en haut à droite de l’interface aussi.</w:t>
      </w:r>
    </w:p>
    <w:p w14:paraId="1ABAA3DF" w14:textId="1C812376" w:rsidR="00843285" w:rsidRPr="003141DB" w:rsidRDefault="00843285" w:rsidP="007C68B3">
      <w:pPr>
        <w:rPr>
          <w:color w:val="000000" w:themeColor="text1"/>
          <w:szCs w:val="14"/>
        </w:rPr>
      </w:pPr>
      <w:r>
        <w:rPr>
          <w:color w:val="000000" w:themeColor="text1"/>
          <w:szCs w:val="14"/>
        </w:rPr>
        <w:t>(voir figure 2</w:t>
      </w:r>
      <w:r w:rsidR="00583BA0">
        <w:rPr>
          <w:color w:val="000000" w:themeColor="text1"/>
          <w:szCs w:val="14"/>
        </w:rPr>
        <w:t>)</w:t>
      </w:r>
    </w:p>
    <w:p w14:paraId="69EBC628" w14:textId="77777777" w:rsidR="003141DB" w:rsidRDefault="003141DB" w:rsidP="007C68B3">
      <w:pPr>
        <w:rPr>
          <w:rFonts w:cs="Arial"/>
          <w:b/>
          <w:bCs/>
          <w:i/>
          <w:iCs/>
          <w:color w:val="FF0000"/>
          <w:szCs w:val="14"/>
        </w:rPr>
      </w:pPr>
    </w:p>
    <w:p w14:paraId="50EEE019" w14:textId="6C567DEE" w:rsidR="003B6E01" w:rsidRPr="003B6E01" w:rsidRDefault="00000000" w:rsidP="007C68B3">
      <w:pPr>
        <w:rPr>
          <w:rFonts w:cs="Arial"/>
          <w:b/>
          <w:bCs/>
          <w:i/>
          <w:iCs/>
          <w:color w:val="FF0000"/>
          <w:szCs w:val="14"/>
        </w:rPr>
      </w:pPr>
      <w:r>
        <w:rPr>
          <w:rFonts w:cs="Arial"/>
        </w:rPr>
        <w:pict w14:anchorId="5548FE74">
          <v:rect id="_x0000_i1025" style="width:0;height:1.5pt" o:hralign="center" o:hrstd="t" o:hr="t" fillcolor="#a0a0a0" stroked="f"/>
        </w:pict>
      </w:r>
    </w:p>
    <w:p w14:paraId="622193DA" w14:textId="77777777" w:rsidR="003B6E01" w:rsidRDefault="003B6E01" w:rsidP="003B6E01">
      <w:pPr>
        <w:pStyle w:val="Titre3"/>
        <w:numPr>
          <w:ilvl w:val="0"/>
          <w:numId w:val="0"/>
        </w:numPr>
        <w:ind w:left="720" w:hanging="720"/>
        <w:rPr>
          <w:rFonts w:cs="Arial"/>
        </w:rPr>
      </w:pPr>
    </w:p>
    <w:p w14:paraId="4C10FDC1" w14:textId="4D2A12D7" w:rsidR="003B6E01" w:rsidRPr="003B6E01" w:rsidRDefault="003B6E01" w:rsidP="003B6E01">
      <w:pPr>
        <w:pStyle w:val="Titre3"/>
        <w:numPr>
          <w:ilvl w:val="0"/>
          <w:numId w:val="0"/>
        </w:numPr>
        <w:ind w:left="720" w:hanging="720"/>
        <w:rPr>
          <w:rFonts w:cs="Arial"/>
          <w:sz w:val="27"/>
          <w:lang w:val="fr-CH" w:eastAsia="fr-CH"/>
        </w:rPr>
      </w:pPr>
      <w:r w:rsidRPr="003B6E01">
        <w:rPr>
          <w:rFonts w:cs="Arial"/>
        </w:rPr>
        <w:t>1. Pouvoir lister le contenu de la médiathèque localement</w:t>
      </w:r>
    </w:p>
    <w:p w14:paraId="42E3AC7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qui ont été chargés localement afin de les consulter.</w:t>
      </w:r>
    </w:p>
    <w:p w14:paraId="335CBC95"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BB6810"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chargés</w:t>
      </w:r>
    </w:p>
    <w:p w14:paraId="3B93EFAD"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Lorsque</w:t>
      </w:r>
      <w:r w:rsidRPr="003B6E01">
        <w:rPr>
          <w:rFonts w:cs="Arial"/>
        </w:rPr>
        <w:t xml:space="preserve"> je suis sur la page d'accueil</w:t>
      </w:r>
    </w:p>
    <w:p w14:paraId="355E8CBA" w14:textId="77777777" w:rsidR="003B6E01" w:rsidRPr="003B6E01" w:rsidRDefault="003B6E01" w:rsidP="003B6E01">
      <w:pPr>
        <w:numPr>
          <w:ilvl w:val="0"/>
          <w:numId w:val="20"/>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qui ont été chargés.</w:t>
      </w:r>
    </w:p>
    <w:p w14:paraId="07497CFD" w14:textId="77777777" w:rsidR="003B6E01" w:rsidRPr="003B6E01" w:rsidRDefault="00000000" w:rsidP="003B6E01">
      <w:pPr>
        <w:rPr>
          <w:rFonts w:cs="Arial"/>
        </w:rPr>
      </w:pPr>
      <w:r>
        <w:rPr>
          <w:rFonts w:cs="Arial"/>
        </w:rPr>
        <w:pict w14:anchorId="5BF80479">
          <v:rect id="_x0000_i1026" style="width:0;height:1.5pt" o:hralign="center" o:hrstd="t" o:hr="t" fillcolor="#a0a0a0" stroked="f"/>
        </w:pict>
      </w:r>
    </w:p>
    <w:p w14:paraId="6C051D98" w14:textId="77777777" w:rsidR="003B6E01" w:rsidRDefault="003B6E01" w:rsidP="003B6E01">
      <w:pPr>
        <w:pStyle w:val="Titre3"/>
        <w:numPr>
          <w:ilvl w:val="0"/>
          <w:numId w:val="0"/>
        </w:numPr>
        <w:rPr>
          <w:rFonts w:cs="Arial"/>
        </w:rPr>
      </w:pPr>
      <w:r>
        <w:rPr>
          <w:rFonts w:cs="Arial"/>
        </w:rPr>
        <w:br/>
      </w:r>
    </w:p>
    <w:p w14:paraId="7C221E4C" w14:textId="77777777" w:rsidR="003B6E01" w:rsidRDefault="003B6E01">
      <w:pPr>
        <w:rPr>
          <w:rFonts w:cs="Arial"/>
          <w:b/>
        </w:rPr>
      </w:pPr>
      <w:r>
        <w:rPr>
          <w:rFonts w:cs="Arial"/>
        </w:rPr>
        <w:br w:type="page"/>
      </w:r>
    </w:p>
    <w:p w14:paraId="294C98FA" w14:textId="04E9AAC0" w:rsidR="003B6E01" w:rsidRPr="003B6E01" w:rsidRDefault="003B6E01" w:rsidP="003B6E01">
      <w:pPr>
        <w:pStyle w:val="Titre3"/>
        <w:numPr>
          <w:ilvl w:val="0"/>
          <w:numId w:val="0"/>
        </w:numPr>
        <w:rPr>
          <w:rFonts w:cs="Arial"/>
        </w:rPr>
      </w:pPr>
      <w:r w:rsidRPr="003B6E01">
        <w:rPr>
          <w:rFonts w:cs="Arial"/>
        </w:rPr>
        <w:lastRenderedPageBreak/>
        <w:t>2. Pouvoir visualiser la liste des contenus disponibles dans la communauté</w:t>
      </w:r>
    </w:p>
    <w:p w14:paraId="7A9588F5"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visionner les médias disponibles dans la communauté afin de consulter les médias de différents utilisateurs.</w:t>
      </w:r>
    </w:p>
    <w:p w14:paraId="55B40C8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77524646"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Étant donné</w:t>
      </w:r>
      <w:r w:rsidRPr="003B6E01">
        <w:rPr>
          <w:rFonts w:cs="Arial"/>
        </w:rPr>
        <w:t xml:space="preserve"> que je veuille lister les médias de la communauté</w:t>
      </w:r>
    </w:p>
    <w:p w14:paraId="2A5EEF74"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Lorsque</w:t>
      </w:r>
      <w:r w:rsidRPr="003B6E01">
        <w:rPr>
          <w:rFonts w:cs="Arial"/>
        </w:rPr>
        <w:t xml:space="preserve"> je suis sur la page de la communauté</w:t>
      </w:r>
    </w:p>
    <w:p w14:paraId="17151115" w14:textId="77777777" w:rsidR="003B6E01" w:rsidRPr="003B6E01" w:rsidRDefault="003B6E01" w:rsidP="003B6E01">
      <w:pPr>
        <w:numPr>
          <w:ilvl w:val="0"/>
          <w:numId w:val="21"/>
        </w:numPr>
        <w:spacing w:before="100" w:beforeAutospacing="1" w:after="100" w:afterAutospacing="1"/>
        <w:rPr>
          <w:rFonts w:cs="Arial"/>
        </w:rPr>
      </w:pPr>
      <w:r w:rsidRPr="003B6E01">
        <w:rPr>
          <w:rStyle w:val="lev"/>
          <w:rFonts w:cs="Arial"/>
        </w:rPr>
        <w:t>Alors</w:t>
      </w:r>
      <w:r w:rsidRPr="003B6E01">
        <w:rPr>
          <w:rFonts w:cs="Arial"/>
        </w:rPr>
        <w:t xml:space="preserve"> je peux voir tous les médias publiés.</w:t>
      </w:r>
    </w:p>
    <w:p w14:paraId="1E3D013D" w14:textId="77777777" w:rsidR="003B6E01" w:rsidRPr="003B6E01" w:rsidRDefault="00000000" w:rsidP="003B6E01">
      <w:pPr>
        <w:rPr>
          <w:rFonts w:cs="Arial"/>
        </w:rPr>
      </w:pPr>
      <w:r>
        <w:rPr>
          <w:rFonts w:cs="Arial"/>
        </w:rPr>
        <w:pict w14:anchorId="54D06A53">
          <v:rect id="_x0000_i1027" style="width:0;height:1.5pt" o:hralign="center" o:hrstd="t" o:hr="t" fillcolor="#a0a0a0" stroked="f"/>
        </w:pict>
      </w:r>
    </w:p>
    <w:p w14:paraId="04056635" w14:textId="77777777" w:rsidR="003B6E01" w:rsidRDefault="003B6E01" w:rsidP="003B6E01">
      <w:pPr>
        <w:pStyle w:val="Titre3"/>
        <w:numPr>
          <w:ilvl w:val="0"/>
          <w:numId w:val="0"/>
        </w:numPr>
        <w:ind w:left="720" w:hanging="720"/>
        <w:rPr>
          <w:rFonts w:cs="Arial"/>
        </w:rPr>
      </w:pPr>
    </w:p>
    <w:p w14:paraId="256533E3" w14:textId="7260BB7C" w:rsidR="003B6E01" w:rsidRPr="003B6E01" w:rsidRDefault="003B6E01" w:rsidP="003B6E01">
      <w:pPr>
        <w:pStyle w:val="Titre3"/>
        <w:numPr>
          <w:ilvl w:val="0"/>
          <w:numId w:val="0"/>
        </w:numPr>
        <w:ind w:left="720" w:hanging="720"/>
        <w:rPr>
          <w:rFonts w:cs="Arial"/>
        </w:rPr>
      </w:pPr>
      <w:r w:rsidRPr="003B6E01">
        <w:rPr>
          <w:rFonts w:cs="Arial"/>
        </w:rPr>
        <w:t>3. Pouvoir visualiser les médiathèques opérationnelles</w:t>
      </w:r>
    </w:p>
    <w:p w14:paraId="3684642E"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visualiser les médiathèques opérationnelles afin de les consulter.</w:t>
      </w:r>
    </w:p>
    <w:p w14:paraId="100414F3"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7A478C3"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Étant donné</w:t>
      </w:r>
      <w:r w:rsidRPr="003B6E01">
        <w:rPr>
          <w:rFonts w:cs="Arial"/>
        </w:rPr>
        <w:t xml:space="preserve"> que je désire consulter les médiathèques opérationnelles</w:t>
      </w:r>
    </w:p>
    <w:p w14:paraId="4BB97315"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Lorsque</w:t>
      </w:r>
      <w:r w:rsidRPr="003B6E01">
        <w:rPr>
          <w:rFonts w:cs="Arial"/>
        </w:rPr>
        <w:t xml:space="preserve"> j'arrive sur l'interface des médiathèques</w:t>
      </w:r>
    </w:p>
    <w:p w14:paraId="2480C6D8" w14:textId="77777777" w:rsidR="003B6E01" w:rsidRPr="003B6E01" w:rsidRDefault="003B6E01" w:rsidP="003B6E01">
      <w:pPr>
        <w:numPr>
          <w:ilvl w:val="0"/>
          <w:numId w:val="22"/>
        </w:numPr>
        <w:spacing w:before="100" w:beforeAutospacing="1" w:after="100" w:afterAutospacing="1"/>
        <w:rPr>
          <w:rFonts w:cs="Arial"/>
        </w:rPr>
      </w:pPr>
      <w:r w:rsidRPr="003B6E01">
        <w:rPr>
          <w:rStyle w:val="lev"/>
          <w:rFonts w:cs="Arial"/>
        </w:rPr>
        <w:t>Alors</w:t>
      </w:r>
      <w:r w:rsidRPr="003B6E01">
        <w:rPr>
          <w:rFonts w:cs="Arial"/>
        </w:rPr>
        <w:t xml:space="preserve"> les médiathèques opérationnelles s'affichent.</w:t>
      </w:r>
    </w:p>
    <w:p w14:paraId="776651FB" w14:textId="2B64140E" w:rsidR="003B6E01" w:rsidRDefault="00000000" w:rsidP="003B6E01">
      <w:pPr>
        <w:rPr>
          <w:rFonts w:cs="Arial"/>
        </w:rPr>
      </w:pPr>
      <w:r>
        <w:rPr>
          <w:rFonts w:cs="Arial"/>
        </w:rPr>
        <w:pict w14:anchorId="5A8BE039">
          <v:rect id="_x0000_i1028" style="width:0;height:1.5pt" o:hralign="center" o:hrstd="t" o:hr="t" fillcolor="#a0a0a0" stroked="f"/>
        </w:pict>
      </w:r>
    </w:p>
    <w:p w14:paraId="03642781" w14:textId="77777777" w:rsidR="003B6E01" w:rsidRDefault="003B6E01" w:rsidP="003B6E01">
      <w:pPr>
        <w:rPr>
          <w:rFonts w:cs="Arial"/>
        </w:rPr>
      </w:pPr>
    </w:p>
    <w:p w14:paraId="245F0A8C" w14:textId="66DAEA95" w:rsidR="003B6E01" w:rsidRPr="003B6E01" w:rsidRDefault="003B6E01" w:rsidP="003B6E01">
      <w:pPr>
        <w:pStyle w:val="Titre3"/>
        <w:numPr>
          <w:ilvl w:val="0"/>
          <w:numId w:val="0"/>
        </w:numPr>
        <w:ind w:left="720" w:hanging="720"/>
        <w:rPr>
          <w:rFonts w:cs="Arial"/>
        </w:rPr>
      </w:pPr>
      <w:r w:rsidRPr="003B6E01">
        <w:rPr>
          <w:rFonts w:cs="Arial"/>
        </w:rPr>
        <w:t>4. Pouvoir s'annoncer opérationnelle</w:t>
      </w:r>
    </w:p>
    <w:p w14:paraId="6D246D1B"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m'annoncer opérationnelle auprès du broker afin de partager mon statut.</w:t>
      </w:r>
    </w:p>
    <w:p w14:paraId="297A9341"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E6FF48F"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Étant donné</w:t>
      </w:r>
      <w:r w:rsidRPr="003B6E01">
        <w:rPr>
          <w:rFonts w:cs="Arial"/>
        </w:rPr>
        <w:t xml:space="preserve"> que je désire m'annoncer opérationnelle</w:t>
      </w:r>
    </w:p>
    <w:p w14:paraId="08060AE3"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Lorsque</w:t>
      </w:r>
      <w:r w:rsidRPr="003B6E01">
        <w:rPr>
          <w:rFonts w:cs="Arial"/>
        </w:rPr>
        <w:t xml:space="preserve"> je définis mon statut comme </w:t>
      </w:r>
      <w:r w:rsidRPr="003B6E01">
        <w:rPr>
          <w:rStyle w:val="Accentuation"/>
          <w:rFonts w:cs="Arial"/>
        </w:rPr>
        <w:t>opérationnelle</w:t>
      </w:r>
    </w:p>
    <w:p w14:paraId="6ADC6062" w14:textId="77777777" w:rsidR="003B6E01" w:rsidRPr="003B6E01" w:rsidRDefault="003B6E01" w:rsidP="003B6E01">
      <w:pPr>
        <w:numPr>
          <w:ilvl w:val="0"/>
          <w:numId w:val="23"/>
        </w:numPr>
        <w:spacing w:before="100" w:beforeAutospacing="1" w:after="100" w:afterAutospacing="1"/>
        <w:rPr>
          <w:rFonts w:cs="Arial"/>
        </w:rPr>
      </w:pPr>
      <w:r w:rsidRPr="003B6E01">
        <w:rPr>
          <w:rStyle w:val="lev"/>
          <w:rFonts w:cs="Arial"/>
        </w:rPr>
        <w:t>Alors</w:t>
      </w:r>
      <w:r w:rsidRPr="003B6E01">
        <w:rPr>
          <w:rFonts w:cs="Arial"/>
        </w:rPr>
        <w:t xml:space="preserve"> je transmets mon statut au broker.</w:t>
      </w:r>
    </w:p>
    <w:p w14:paraId="236A791A" w14:textId="77777777" w:rsidR="003B6E01" w:rsidRPr="003B6E01" w:rsidRDefault="00000000" w:rsidP="003B6E01">
      <w:pPr>
        <w:rPr>
          <w:rFonts w:cs="Arial"/>
        </w:rPr>
      </w:pPr>
      <w:r>
        <w:rPr>
          <w:rFonts w:cs="Arial"/>
        </w:rPr>
        <w:pict w14:anchorId="4325BE07">
          <v:rect id="_x0000_i1029" style="width:0;height:1.5pt" o:hralign="center" o:hrstd="t" o:hr="t" fillcolor="#a0a0a0" stroked="f"/>
        </w:pict>
      </w:r>
    </w:p>
    <w:p w14:paraId="0D52ADC0" w14:textId="77777777" w:rsidR="003B6E01" w:rsidRDefault="003B6E01" w:rsidP="003B6E01">
      <w:pPr>
        <w:pStyle w:val="Titre3"/>
        <w:numPr>
          <w:ilvl w:val="0"/>
          <w:numId w:val="0"/>
        </w:numPr>
        <w:ind w:left="720" w:hanging="720"/>
        <w:rPr>
          <w:rFonts w:cs="Arial"/>
        </w:rPr>
      </w:pPr>
    </w:p>
    <w:p w14:paraId="46B4AAB2" w14:textId="4A0A6F0A" w:rsidR="003B6E01" w:rsidRPr="003B6E01" w:rsidRDefault="003B6E01" w:rsidP="003B6E01">
      <w:pPr>
        <w:pStyle w:val="Titre3"/>
        <w:numPr>
          <w:ilvl w:val="0"/>
          <w:numId w:val="0"/>
        </w:numPr>
        <w:ind w:left="720" w:hanging="720"/>
        <w:rPr>
          <w:rFonts w:cs="Arial"/>
        </w:rPr>
      </w:pPr>
      <w:r w:rsidRPr="003B6E01">
        <w:rPr>
          <w:rFonts w:cs="Arial"/>
        </w:rPr>
        <w:t>5. Demander le catalogue à une médiathèque</w:t>
      </w:r>
    </w:p>
    <w:p w14:paraId="1C0536BF"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demander le catalogue d'une médiathèque afin de consulter son contenu.</w:t>
      </w:r>
    </w:p>
    <w:p w14:paraId="0F120D30"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4290AF12"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Étant donné</w:t>
      </w:r>
      <w:r w:rsidRPr="003B6E01">
        <w:rPr>
          <w:rFonts w:cs="Arial"/>
        </w:rPr>
        <w:t xml:space="preserve"> que je désire consulter le catalogue d'une médiathèque</w:t>
      </w:r>
    </w:p>
    <w:p w14:paraId="43992E10" w14:textId="77777777"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Lorsque</w:t>
      </w:r>
      <w:r w:rsidRPr="003B6E01">
        <w:rPr>
          <w:rFonts w:cs="Arial"/>
        </w:rPr>
        <w:t xml:space="preserve"> je clique sur une médiathèque</w:t>
      </w:r>
    </w:p>
    <w:p w14:paraId="1E6FEE7B" w14:textId="02B7D26C" w:rsidR="003B6E01" w:rsidRPr="003B6E01" w:rsidRDefault="003B6E01" w:rsidP="003B6E01">
      <w:pPr>
        <w:numPr>
          <w:ilvl w:val="0"/>
          <w:numId w:val="24"/>
        </w:numPr>
        <w:spacing w:before="100" w:beforeAutospacing="1" w:after="100" w:afterAutospacing="1"/>
        <w:rPr>
          <w:rFonts w:cs="Arial"/>
        </w:rPr>
      </w:pPr>
      <w:r w:rsidRPr="003B6E01">
        <w:rPr>
          <w:rStyle w:val="lev"/>
          <w:rFonts w:cs="Arial"/>
        </w:rPr>
        <w:t>Alors</w:t>
      </w:r>
      <w:r w:rsidRPr="003B6E01">
        <w:rPr>
          <w:rFonts w:cs="Arial"/>
        </w:rPr>
        <w:t xml:space="preserve"> son catalogue s'affiche.</w:t>
      </w:r>
    </w:p>
    <w:p w14:paraId="380F083D" w14:textId="77777777" w:rsidR="003B6E01" w:rsidRPr="003B6E01" w:rsidRDefault="003B6E01" w:rsidP="003B6E01">
      <w:pPr>
        <w:pStyle w:val="Titre3"/>
        <w:numPr>
          <w:ilvl w:val="0"/>
          <w:numId w:val="0"/>
        </w:numPr>
        <w:ind w:left="720" w:hanging="720"/>
        <w:rPr>
          <w:rFonts w:cs="Arial"/>
        </w:rPr>
      </w:pPr>
      <w:r w:rsidRPr="003B6E01">
        <w:rPr>
          <w:rFonts w:cs="Arial"/>
        </w:rPr>
        <w:lastRenderedPageBreak/>
        <w:t>6. Publier son catalogue à la vue des autres médiathèques</w:t>
      </w:r>
    </w:p>
    <w:p w14:paraId="33BBD837"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publier mon catalogue afin que les autres médiathèques puissent le consulter.</w:t>
      </w:r>
    </w:p>
    <w:p w14:paraId="48627778"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048E06FF"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Étant donné</w:t>
      </w:r>
      <w:r w:rsidRPr="003B6E01">
        <w:rPr>
          <w:rFonts w:cs="Arial"/>
        </w:rPr>
        <w:t xml:space="preserve"> que je désire partager mon catalogue</w:t>
      </w:r>
    </w:p>
    <w:p w14:paraId="57AF144A"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Lorsque</w:t>
      </w:r>
      <w:r w:rsidRPr="003B6E01">
        <w:rPr>
          <w:rFonts w:cs="Arial"/>
        </w:rPr>
        <w:t xml:space="preserve"> je clique sur </w:t>
      </w:r>
      <w:r w:rsidRPr="003B6E01">
        <w:rPr>
          <w:rStyle w:val="lev"/>
          <w:rFonts w:cs="Arial"/>
        </w:rPr>
        <w:t>Partager</w:t>
      </w:r>
    </w:p>
    <w:p w14:paraId="72AA48CD" w14:textId="77777777" w:rsidR="003B6E01" w:rsidRPr="003B6E01" w:rsidRDefault="003B6E01" w:rsidP="003B6E01">
      <w:pPr>
        <w:numPr>
          <w:ilvl w:val="0"/>
          <w:numId w:val="25"/>
        </w:numPr>
        <w:spacing w:before="100" w:beforeAutospacing="1" w:after="100" w:afterAutospacing="1"/>
        <w:rPr>
          <w:rFonts w:cs="Arial"/>
        </w:rPr>
      </w:pPr>
      <w:r w:rsidRPr="003B6E01">
        <w:rPr>
          <w:rStyle w:val="lev"/>
          <w:rFonts w:cs="Arial"/>
        </w:rPr>
        <w:t>Alors</w:t>
      </w:r>
      <w:r w:rsidRPr="003B6E01">
        <w:rPr>
          <w:rFonts w:cs="Arial"/>
        </w:rPr>
        <w:t xml:space="preserve"> mon catalogue est publié.</w:t>
      </w:r>
    </w:p>
    <w:p w14:paraId="09B7CC39" w14:textId="77777777" w:rsidR="003B6E01" w:rsidRPr="003B6E01" w:rsidRDefault="00000000" w:rsidP="003B6E01">
      <w:pPr>
        <w:rPr>
          <w:rFonts w:cs="Arial"/>
        </w:rPr>
      </w:pPr>
      <w:r>
        <w:rPr>
          <w:rFonts w:cs="Arial"/>
        </w:rPr>
        <w:pict w14:anchorId="571D3E4F">
          <v:rect id="_x0000_i1030" style="width:0;height:1.5pt" o:hralign="center" o:hrstd="t" o:hr="t" fillcolor="#a0a0a0" stroked="f"/>
        </w:pict>
      </w:r>
    </w:p>
    <w:p w14:paraId="202F86AD" w14:textId="77777777" w:rsidR="003B6E01" w:rsidRDefault="003B6E01" w:rsidP="003B6E01">
      <w:pPr>
        <w:pStyle w:val="Titre3"/>
        <w:numPr>
          <w:ilvl w:val="0"/>
          <w:numId w:val="0"/>
        </w:numPr>
        <w:ind w:left="720" w:hanging="720"/>
        <w:rPr>
          <w:rFonts w:cs="Arial"/>
        </w:rPr>
      </w:pPr>
    </w:p>
    <w:p w14:paraId="6B2261F9" w14:textId="54D5912E" w:rsidR="003B6E01" w:rsidRPr="003B6E01" w:rsidRDefault="003B6E01" w:rsidP="003B6E01">
      <w:pPr>
        <w:pStyle w:val="Titre3"/>
        <w:numPr>
          <w:ilvl w:val="0"/>
          <w:numId w:val="0"/>
        </w:numPr>
        <w:ind w:left="720" w:hanging="720"/>
        <w:rPr>
          <w:rFonts w:cs="Arial"/>
        </w:rPr>
      </w:pPr>
      <w:r w:rsidRPr="003B6E01">
        <w:rPr>
          <w:rFonts w:cs="Arial"/>
        </w:rPr>
        <w:t>7. Pouvoir demander un fragment de média à une médiathèque</w:t>
      </w:r>
    </w:p>
    <w:p w14:paraId="2115814C"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510E138E"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Étant donné</w:t>
      </w:r>
      <w:r w:rsidRPr="003B6E01">
        <w:rPr>
          <w:rFonts w:cs="Arial"/>
        </w:rPr>
        <w:t xml:space="preserve"> que je désire demander un média</w:t>
      </w:r>
    </w:p>
    <w:p w14:paraId="24110B59"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Lorsque</w:t>
      </w:r>
      <w:r w:rsidRPr="003B6E01">
        <w:rPr>
          <w:rFonts w:cs="Arial"/>
        </w:rPr>
        <w:t xml:space="preserve"> je demande ce média à une médiathèque</w:t>
      </w:r>
    </w:p>
    <w:p w14:paraId="3CED2A3A" w14:textId="77777777" w:rsidR="003B6E01" w:rsidRPr="003B6E01" w:rsidRDefault="003B6E01" w:rsidP="003B6E01">
      <w:pPr>
        <w:numPr>
          <w:ilvl w:val="0"/>
          <w:numId w:val="26"/>
        </w:numPr>
        <w:spacing w:before="100" w:beforeAutospacing="1" w:after="100" w:afterAutospacing="1"/>
        <w:rPr>
          <w:rFonts w:cs="Arial"/>
        </w:rPr>
      </w:pPr>
      <w:r w:rsidRPr="003B6E01">
        <w:rPr>
          <w:rStyle w:val="lev"/>
          <w:rFonts w:cs="Arial"/>
        </w:rPr>
        <w:t>Alors</w:t>
      </w:r>
      <w:r w:rsidRPr="003B6E01">
        <w:rPr>
          <w:rFonts w:cs="Arial"/>
        </w:rPr>
        <w:t xml:space="preserve"> le média m'est envoyé sous forme de fragment.</w:t>
      </w:r>
    </w:p>
    <w:p w14:paraId="7179C530" w14:textId="77777777" w:rsidR="003B6E01" w:rsidRPr="003B6E01" w:rsidRDefault="00000000" w:rsidP="003B6E01">
      <w:pPr>
        <w:rPr>
          <w:rFonts w:cs="Arial"/>
        </w:rPr>
      </w:pPr>
      <w:r>
        <w:rPr>
          <w:rFonts w:cs="Arial"/>
        </w:rPr>
        <w:pict w14:anchorId="17EC30B2">
          <v:rect id="_x0000_i1031" style="width:0;height:1.5pt" o:hralign="center" o:hrstd="t" o:hr="t" fillcolor="#a0a0a0" stroked="f"/>
        </w:pict>
      </w:r>
    </w:p>
    <w:p w14:paraId="129EA8FC" w14:textId="77777777" w:rsidR="003B6E01" w:rsidRDefault="003B6E01" w:rsidP="003B6E01">
      <w:pPr>
        <w:pStyle w:val="Titre3"/>
        <w:numPr>
          <w:ilvl w:val="0"/>
          <w:numId w:val="0"/>
        </w:numPr>
        <w:ind w:left="720" w:hanging="720"/>
        <w:rPr>
          <w:rFonts w:cs="Arial"/>
        </w:rPr>
      </w:pPr>
    </w:p>
    <w:p w14:paraId="678EC5A3" w14:textId="31688AB9" w:rsidR="003B6E01" w:rsidRPr="003B6E01" w:rsidRDefault="003B6E01" w:rsidP="003B6E01">
      <w:pPr>
        <w:pStyle w:val="Titre3"/>
        <w:numPr>
          <w:ilvl w:val="0"/>
          <w:numId w:val="0"/>
        </w:numPr>
        <w:ind w:left="720" w:hanging="720"/>
        <w:rPr>
          <w:rFonts w:cs="Arial"/>
        </w:rPr>
      </w:pPr>
      <w:r w:rsidRPr="003B6E01">
        <w:rPr>
          <w:rFonts w:cs="Arial"/>
        </w:rPr>
        <w:t>8. Pouvoir transmettre un fragment de média à une médiathèque</w:t>
      </w:r>
    </w:p>
    <w:p w14:paraId="6B40DA26"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31FDDF23"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Étant donné</w:t>
      </w:r>
      <w:r w:rsidRPr="003B6E01">
        <w:rPr>
          <w:rFonts w:cs="Arial"/>
        </w:rPr>
        <w:t xml:space="preserve"> que je désire transmettre un fragment de mon média</w:t>
      </w:r>
    </w:p>
    <w:p w14:paraId="73661AF4"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Lorsque</w:t>
      </w:r>
      <w:r w:rsidRPr="003B6E01">
        <w:rPr>
          <w:rFonts w:cs="Arial"/>
        </w:rPr>
        <w:t xml:space="preserve"> je le transmets à une médiathèque</w:t>
      </w:r>
    </w:p>
    <w:p w14:paraId="2F24E94B" w14:textId="77777777" w:rsidR="003B6E01" w:rsidRPr="003B6E01" w:rsidRDefault="003B6E01" w:rsidP="003B6E01">
      <w:pPr>
        <w:numPr>
          <w:ilvl w:val="0"/>
          <w:numId w:val="27"/>
        </w:numPr>
        <w:spacing w:before="100" w:beforeAutospacing="1" w:after="100" w:afterAutospacing="1"/>
        <w:rPr>
          <w:rFonts w:cs="Arial"/>
        </w:rPr>
      </w:pPr>
      <w:r w:rsidRPr="003B6E01">
        <w:rPr>
          <w:rStyle w:val="lev"/>
          <w:rFonts w:cs="Arial"/>
        </w:rPr>
        <w:t>Alors</w:t>
      </w:r>
      <w:r w:rsidRPr="003B6E01">
        <w:rPr>
          <w:rFonts w:cs="Arial"/>
        </w:rPr>
        <w:t xml:space="preserve"> le fragment est envoyé.</w:t>
      </w:r>
    </w:p>
    <w:p w14:paraId="3616B664" w14:textId="77777777" w:rsidR="003B6E01" w:rsidRPr="003B6E01" w:rsidRDefault="00000000" w:rsidP="003B6E01">
      <w:pPr>
        <w:rPr>
          <w:rFonts w:cs="Arial"/>
        </w:rPr>
      </w:pPr>
      <w:r>
        <w:rPr>
          <w:rFonts w:cs="Arial"/>
        </w:rPr>
        <w:pict w14:anchorId="5B14E7E4">
          <v:rect id="_x0000_i1032" style="width:0;height:1.5pt" o:hralign="center" o:hrstd="t" o:hr="t" fillcolor="#a0a0a0" stroked="f"/>
        </w:pict>
      </w:r>
    </w:p>
    <w:p w14:paraId="6FE4BDDD" w14:textId="77777777" w:rsidR="003B6E01" w:rsidRDefault="003B6E01" w:rsidP="003B6E01">
      <w:pPr>
        <w:pStyle w:val="Titre3"/>
        <w:numPr>
          <w:ilvl w:val="0"/>
          <w:numId w:val="0"/>
        </w:numPr>
        <w:ind w:left="720" w:hanging="720"/>
        <w:rPr>
          <w:rFonts w:cs="Arial"/>
        </w:rPr>
      </w:pPr>
    </w:p>
    <w:p w14:paraId="205FF37F" w14:textId="22E2BFCC" w:rsidR="003B6E01" w:rsidRPr="003B6E01" w:rsidRDefault="003B6E01" w:rsidP="003B6E01">
      <w:pPr>
        <w:pStyle w:val="Titre3"/>
        <w:numPr>
          <w:ilvl w:val="0"/>
          <w:numId w:val="0"/>
        </w:numPr>
        <w:ind w:left="720" w:hanging="720"/>
        <w:rPr>
          <w:rFonts w:cs="Arial"/>
        </w:rPr>
      </w:pPr>
      <w:r w:rsidRPr="003B6E01">
        <w:rPr>
          <w:rFonts w:cs="Arial"/>
        </w:rPr>
        <w:t>9. Pouvoir ajouter/charger un média depuis un dossier local</w:t>
      </w:r>
    </w:p>
    <w:p w14:paraId="1C0D0876" w14:textId="77777777" w:rsidR="003B6E01" w:rsidRPr="003B6E01" w:rsidRDefault="003B6E01" w:rsidP="003B6E01">
      <w:pPr>
        <w:pStyle w:val="NormalWeb"/>
        <w:rPr>
          <w:rFonts w:ascii="Arial" w:hAnsi="Arial" w:cs="Arial"/>
        </w:rPr>
      </w:pPr>
      <w:r w:rsidRPr="003B6E01">
        <w:rPr>
          <w:rStyle w:val="lev"/>
          <w:rFonts w:ascii="Arial" w:hAnsi="Arial" w:cs="Arial"/>
        </w:rPr>
        <w:t>En tant qu'utilisateur</w:t>
      </w:r>
      <w:r w:rsidRPr="003B6E01">
        <w:rPr>
          <w:rFonts w:ascii="Arial" w:hAnsi="Arial" w:cs="Arial"/>
        </w:rPr>
        <w:t>, je veux pouvoir charger un média localement afin de le partager.</w:t>
      </w:r>
    </w:p>
    <w:p w14:paraId="3B0A489F" w14:textId="77777777" w:rsidR="003B6E01" w:rsidRPr="003B6E01" w:rsidRDefault="003B6E01" w:rsidP="003B6E01">
      <w:pPr>
        <w:pStyle w:val="NormalWeb"/>
        <w:rPr>
          <w:rFonts w:ascii="Arial" w:hAnsi="Arial" w:cs="Arial"/>
        </w:rPr>
      </w:pPr>
      <w:r w:rsidRPr="003B6E01">
        <w:rPr>
          <w:rStyle w:val="lev"/>
          <w:rFonts w:ascii="Arial" w:hAnsi="Arial" w:cs="Arial"/>
        </w:rPr>
        <w:t>Tests d'acceptance :</w:t>
      </w:r>
    </w:p>
    <w:p w14:paraId="1490C69E"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Sélectionner un média :</w:t>
      </w:r>
    </w:p>
    <w:p w14:paraId="1120607C"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que je veuille sélectionner un média</w:t>
      </w:r>
    </w:p>
    <w:p w14:paraId="22223AA8"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Lorsque</w:t>
      </w:r>
      <w:r w:rsidRPr="003B6E01">
        <w:rPr>
          <w:rFonts w:cs="Arial"/>
        </w:rPr>
        <w:t xml:space="preserve"> j'appuie sur </w:t>
      </w:r>
      <w:r w:rsidRPr="003B6E01">
        <w:rPr>
          <w:rStyle w:val="Accentuation"/>
          <w:rFonts w:cs="Arial"/>
        </w:rPr>
        <w:t>Charger un média</w:t>
      </w:r>
    </w:p>
    <w:p w14:paraId="16310F0F"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une interface s'ouvre pour la sélection.</w:t>
      </w:r>
    </w:p>
    <w:p w14:paraId="731B659F" w14:textId="77777777" w:rsidR="003B6E01" w:rsidRPr="003B6E01" w:rsidRDefault="003B6E01" w:rsidP="003B6E01">
      <w:pPr>
        <w:pStyle w:val="NormalWeb"/>
        <w:numPr>
          <w:ilvl w:val="0"/>
          <w:numId w:val="28"/>
        </w:numPr>
        <w:rPr>
          <w:rFonts w:ascii="Arial" w:hAnsi="Arial" w:cs="Arial"/>
        </w:rPr>
      </w:pPr>
      <w:r w:rsidRPr="003B6E01">
        <w:rPr>
          <w:rStyle w:val="lev"/>
          <w:rFonts w:ascii="Arial" w:hAnsi="Arial" w:cs="Arial"/>
        </w:rPr>
        <w:t>Charger un média :</w:t>
      </w:r>
    </w:p>
    <w:p w14:paraId="7D168749"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Étant donné</w:t>
      </w:r>
      <w:r w:rsidRPr="003B6E01">
        <w:rPr>
          <w:rFonts w:cs="Arial"/>
        </w:rPr>
        <w:t xml:space="preserve"> que je sois sur l'interface de sélection</w:t>
      </w:r>
    </w:p>
    <w:p w14:paraId="6450E58B" w14:textId="77777777"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lastRenderedPageBreak/>
        <w:t>Lorsque</w:t>
      </w:r>
      <w:r w:rsidRPr="003B6E01">
        <w:rPr>
          <w:rFonts w:cs="Arial"/>
        </w:rPr>
        <w:t xml:space="preserve"> je sélectionne et confirme un média</w:t>
      </w:r>
    </w:p>
    <w:p w14:paraId="36AB44B4" w14:textId="17F0A4EB" w:rsidR="003B6E01" w:rsidRPr="003B6E01" w:rsidRDefault="003B6E01" w:rsidP="003B6E01">
      <w:pPr>
        <w:numPr>
          <w:ilvl w:val="1"/>
          <w:numId w:val="28"/>
        </w:numPr>
        <w:spacing w:before="100" w:beforeAutospacing="1" w:after="100" w:afterAutospacing="1"/>
        <w:rPr>
          <w:rFonts w:cs="Arial"/>
        </w:rPr>
      </w:pPr>
      <w:r w:rsidRPr="003B6E01">
        <w:rPr>
          <w:rStyle w:val="lev"/>
          <w:rFonts w:cs="Arial"/>
        </w:rPr>
        <w:t>Alors</w:t>
      </w:r>
      <w:r w:rsidRPr="003B6E01">
        <w:rPr>
          <w:rFonts w:cs="Arial"/>
        </w:rPr>
        <w:t xml:space="preserve"> il est chargé dans l'application.</w:t>
      </w:r>
    </w:p>
    <w:p w14:paraId="766BA8FE" w14:textId="77777777" w:rsidR="00AA0785" w:rsidRPr="00A943C5" w:rsidRDefault="00AA0785" w:rsidP="00AA0785">
      <w:pPr>
        <w:pStyle w:val="Titre2"/>
        <w:rPr>
          <w:i w:val="0"/>
          <w:iCs/>
        </w:rPr>
      </w:pPr>
      <w:bookmarkStart w:id="9" w:name="_Toc182383016"/>
      <w:r w:rsidRPr="00A943C5">
        <w:rPr>
          <w:i w:val="0"/>
          <w:iCs/>
        </w:rPr>
        <w:t>Stratégie de test</w:t>
      </w:r>
      <w:bookmarkEnd w:id="8"/>
      <w:bookmarkEnd w:id="9"/>
    </w:p>
    <w:p w14:paraId="1B3F0632" w14:textId="77777777" w:rsidR="00AA0785" w:rsidRPr="00A943C5" w:rsidRDefault="00AA0785" w:rsidP="00AA0785"/>
    <w:p w14:paraId="5BDD719F"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595CC936" w14:textId="5EC67665" w:rsidR="00BC3352" w:rsidRDefault="00BC3352" w:rsidP="200B4AD7">
      <w:pPr>
        <w:pStyle w:val="En-tte"/>
        <w:ind w:firstLine="360"/>
        <w:rPr>
          <w:b/>
          <w:bCs/>
          <w:i/>
          <w:iCs/>
          <w:color w:val="FF0000"/>
        </w:rPr>
      </w:pPr>
    </w:p>
    <w:p w14:paraId="579FFE66"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2FEF6A78" w14:textId="77777777" w:rsidR="00A943C5" w:rsidRDefault="00A943C5" w:rsidP="200B4AD7">
      <w:pPr>
        <w:pStyle w:val="En-tte"/>
        <w:ind w:firstLine="360"/>
        <w:rPr>
          <w:i/>
          <w:iCs/>
        </w:rPr>
      </w:pPr>
    </w:p>
    <w:p w14:paraId="0ED4482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00E0A962" w14:textId="77777777" w:rsidR="00AA0785" w:rsidRPr="00A943C5" w:rsidRDefault="00AA0785" w:rsidP="00AA0785">
      <w:pPr>
        <w:pStyle w:val="En-tte"/>
        <w:ind w:firstLine="360"/>
        <w:rPr>
          <w:i/>
          <w:iCs/>
          <w:szCs w:val="14"/>
        </w:rPr>
      </w:pPr>
    </w:p>
    <w:p w14:paraId="45CEC455"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284EBF6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011C58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74D2E610"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59D0EBEC"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3EF79D2B" w14:textId="77777777" w:rsidR="00AA0785" w:rsidRPr="0049659A" w:rsidRDefault="00AA0785" w:rsidP="00684B3D">
      <w:pPr>
        <w:pStyle w:val="Titre1"/>
        <w:tabs>
          <w:tab w:val="num" w:pos="360"/>
        </w:tabs>
      </w:pPr>
      <w:bookmarkStart w:id="10" w:name="_Toc71703259"/>
      <w:bookmarkStart w:id="11" w:name="_Toc182383017"/>
      <w:r w:rsidRPr="0049659A">
        <w:t>R</w:t>
      </w:r>
      <w:bookmarkEnd w:id="10"/>
      <w:r w:rsidR="00684B3D">
        <w:t>éalisation</w:t>
      </w:r>
      <w:bookmarkEnd w:id="11"/>
    </w:p>
    <w:p w14:paraId="3C554BB2" w14:textId="77777777" w:rsidR="003A0F9C" w:rsidRDefault="003A0F9C" w:rsidP="003A0F9C">
      <w:pPr>
        <w:pStyle w:val="Titre2"/>
        <w:rPr>
          <w:color w:val="FF0000"/>
        </w:rPr>
      </w:pPr>
      <w:bookmarkStart w:id="12" w:name="_Toc182383018"/>
      <w:bookmarkStart w:id="13" w:name="_Toc25553317"/>
      <w:bookmarkStart w:id="14" w:name="_Toc71691022"/>
      <w:r w:rsidRPr="002036CD">
        <w:rPr>
          <w:color w:val="FF0000"/>
        </w:rPr>
        <w:t>Points de design spécifique</w:t>
      </w:r>
      <w:r>
        <w:rPr>
          <w:color w:val="FF0000"/>
        </w:rPr>
        <w:t>s</w:t>
      </w:r>
      <w:bookmarkEnd w:id="12"/>
    </w:p>
    <w:p w14:paraId="2F45B3AC" w14:textId="77777777" w:rsidR="003A0F9C" w:rsidRPr="002036CD" w:rsidRDefault="003A0F9C" w:rsidP="003A0F9C"/>
    <w:p w14:paraId="200A965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1356A2E" w14:textId="77777777" w:rsidR="003A0F9C" w:rsidRDefault="003A0F9C" w:rsidP="003A0F9C">
      <w:pPr>
        <w:rPr>
          <w:b/>
          <w:i/>
          <w:iCs/>
          <w:color w:val="FF0000"/>
        </w:rPr>
      </w:pPr>
    </w:p>
    <w:p w14:paraId="09374EDD"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29D93A32" w14:textId="77777777" w:rsidR="003A0F9C" w:rsidRDefault="003A0F9C" w:rsidP="003A0F9C">
      <w:pPr>
        <w:rPr>
          <w:b/>
          <w:i/>
          <w:iCs/>
          <w:color w:val="FF0000"/>
        </w:rPr>
      </w:pPr>
    </w:p>
    <w:p w14:paraId="0D9A55B3"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74D67D14" w14:textId="77777777" w:rsidR="003A0F9C" w:rsidRPr="002036CD" w:rsidRDefault="003A0F9C" w:rsidP="003A0F9C">
      <w:pPr>
        <w:rPr>
          <w:b/>
          <w:i/>
          <w:iCs/>
          <w:color w:val="FF0000"/>
        </w:rPr>
      </w:pPr>
    </w:p>
    <w:p w14:paraId="63896C4A"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A0C2ED2" w14:textId="77777777" w:rsidR="003A0F9C" w:rsidRDefault="003A0F9C" w:rsidP="003A0F9C">
      <w:pPr>
        <w:rPr>
          <w:b/>
          <w:i/>
          <w:iCs/>
          <w:color w:val="FF0000"/>
        </w:rPr>
      </w:pPr>
    </w:p>
    <w:p w14:paraId="306D034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122D411"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102E68E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F7ACF10"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56689A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9BBBAA3" w14:textId="71F717A5" w:rsidR="003A0F9C" w:rsidRDefault="003A0F9C" w:rsidP="003A0F9C">
      <w:pPr>
        <w:pStyle w:val="Paragraphedeliste"/>
        <w:numPr>
          <w:ilvl w:val="0"/>
          <w:numId w:val="16"/>
        </w:numPr>
        <w:rPr>
          <w:b/>
          <w:i/>
          <w:iCs/>
          <w:color w:val="FF0000"/>
        </w:rPr>
      </w:pPr>
      <w:r>
        <w:rPr>
          <w:b/>
          <w:i/>
          <w:iCs/>
          <w:color w:val="FF0000"/>
        </w:rPr>
        <w:t xml:space="preserve">A la réception du POST du </w:t>
      </w:r>
      <w:r w:rsidR="00E864A0">
        <w:rPr>
          <w:b/>
          <w:i/>
          <w:iCs/>
          <w:color w:val="FF0000"/>
        </w:rPr>
        <w:t>formulaire</w:t>
      </w:r>
    </w:p>
    <w:p w14:paraId="41F3D96E"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42E91F1C" w14:textId="77777777" w:rsidR="003A0F9C" w:rsidRPr="000E45CA" w:rsidRDefault="003A0F9C" w:rsidP="003A0F9C">
      <w:pPr>
        <w:pStyle w:val="Paragraphedeliste"/>
        <w:numPr>
          <w:ilvl w:val="1"/>
          <w:numId w:val="16"/>
        </w:numPr>
        <w:rPr>
          <w:b/>
          <w:i/>
          <w:iCs/>
          <w:color w:val="FF0000"/>
        </w:rPr>
      </w:pPr>
      <w:r>
        <w:rPr>
          <w:b/>
          <w:i/>
          <w:iCs/>
          <w:color w:val="FF0000"/>
        </w:rPr>
        <w:lastRenderedPageBreak/>
        <w:t>Calcule un hash SHA256 de la chaîne obtenue</w:t>
      </w:r>
    </w:p>
    <w:p w14:paraId="045B605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08AF9E3" w14:textId="77777777" w:rsidR="003A0F9C" w:rsidRPr="002036CD" w:rsidRDefault="003A0F9C" w:rsidP="003A0F9C">
      <w:pPr>
        <w:rPr>
          <w:b/>
          <w:i/>
          <w:iCs/>
          <w:color w:val="FF0000"/>
        </w:rPr>
      </w:pPr>
    </w:p>
    <w:p w14:paraId="2EA159F9" w14:textId="77777777" w:rsidR="003A0F9C" w:rsidRDefault="003A0F9C" w:rsidP="003A0F9C">
      <w:pPr>
        <w:pStyle w:val="Titre3"/>
        <w:rPr>
          <w:i/>
          <w:iCs/>
          <w:color w:val="FF0000"/>
        </w:rPr>
      </w:pPr>
      <w:bookmarkStart w:id="15" w:name="_Toc182383019"/>
      <w:r w:rsidRPr="002036CD">
        <w:rPr>
          <w:i/>
          <w:iCs/>
          <w:color w:val="FF0000"/>
        </w:rPr>
        <w:t>…</w:t>
      </w:r>
      <w:bookmarkEnd w:id="15"/>
    </w:p>
    <w:p w14:paraId="7F057D7F" w14:textId="77777777" w:rsidR="003A0F9C" w:rsidRPr="002036CD" w:rsidRDefault="003A0F9C" w:rsidP="003A0F9C"/>
    <w:p w14:paraId="10AC5B63" w14:textId="77777777" w:rsidR="003A0F9C" w:rsidRDefault="003A0F9C" w:rsidP="003A0F9C">
      <w:pPr>
        <w:pStyle w:val="Titre3"/>
        <w:rPr>
          <w:i/>
          <w:iCs/>
          <w:color w:val="FF0000"/>
        </w:rPr>
      </w:pPr>
      <w:bookmarkStart w:id="16" w:name="_Toc182383020"/>
      <w:r w:rsidRPr="002036CD">
        <w:rPr>
          <w:i/>
          <w:iCs/>
          <w:color w:val="FF0000"/>
        </w:rPr>
        <w:t>…</w:t>
      </w:r>
      <w:bookmarkEnd w:id="16"/>
    </w:p>
    <w:p w14:paraId="3F3AAE52" w14:textId="77777777" w:rsidR="003A0F9C" w:rsidRPr="002036CD" w:rsidRDefault="003A0F9C" w:rsidP="003A0F9C"/>
    <w:p w14:paraId="493E52F6" w14:textId="77777777" w:rsidR="003A0F9C" w:rsidRPr="002036CD" w:rsidRDefault="003A0F9C" w:rsidP="003A0F9C">
      <w:pPr>
        <w:pStyle w:val="Titre3"/>
        <w:rPr>
          <w:i/>
          <w:iCs/>
          <w:color w:val="FF0000"/>
        </w:rPr>
      </w:pPr>
      <w:bookmarkStart w:id="17" w:name="_Toc182383021"/>
      <w:r w:rsidRPr="002036CD">
        <w:rPr>
          <w:i/>
          <w:iCs/>
          <w:color w:val="FF0000"/>
        </w:rPr>
        <w:t>…</w:t>
      </w:r>
      <w:bookmarkEnd w:id="17"/>
    </w:p>
    <w:p w14:paraId="770172AB" w14:textId="77777777" w:rsidR="00FD3342" w:rsidRDefault="00FD3342" w:rsidP="00FD3342">
      <w:pPr>
        <w:pStyle w:val="Titre2"/>
        <w:rPr>
          <w:i w:val="0"/>
          <w:iCs/>
        </w:rPr>
      </w:pPr>
      <w:bookmarkStart w:id="18" w:name="_Toc182383022"/>
      <w:r>
        <w:rPr>
          <w:i w:val="0"/>
          <w:iCs/>
        </w:rPr>
        <w:t>Déroulement</w:t>
      </w:r>
      <w:bookmarkEnd w:id="18"/>
    </w:p>
    <w:p w14:paraId="0D98F905" w14:textId="77777777" w:rsidR="00B35D46" w:rsidRPr="00B35D46" w:rsidRDefault="00B35D46" w:rsidP="00B35D46"/>
    <w:p w14:paraId="4095E1B3"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5100624C" w14:textId="77777777" w:rsidR="00A943C5" w:rsidRDefault="00A943C5" w:rsidP="0049659A">
      <w:pPr>
        <w:pStyle w:val="Titre2"/>
        <w:rPr>
          <w:i w:val="0"/>
          <w:iCs/>
        </w:rPr>
      </w:pPr>
      <w:bookmarkStart w:id="19" w:name="_Toc182383023"/>
      <w:bookmarkStart w:id="20" w:name="_Toc25553321"/>
      <w:bookmarkStart w:id="21" w:name="_Toc71691025"/>
      <w:bookmarkEnd w:id="13"/>
      <w:bookmarkEnd w:id="14"/>
      <w:r>
        <w:rPr>
          <w:i w:val="0"/>
          <w:iCs/>
        </w:rPr>
        <w:t>Mise en place de l’environnement de travail</w:t>
      </w:r>
      <w:bookmarkEnd w:id="19"/>
    </w:p>
    <w:p w14:paraId="16C7E863" w14:textId="77777777" w:rsidR="00E164A3" w:rsidRDefault="00E164A3" w:rsidP="00E164A3"/>
    <w:p w14:paraId="0E2ACB3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1AC318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98E16AC"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6B0899FA"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407EF53" w14:textId="77777777" w:rsidR="00E164A3" w:rsidRPr="00E164A3" w:rsidRDefault="00E164A3" w:rsidP="00E164A3"/>
    <w:p w14:paraId="7F752561" w14:textId="77777777" w:rsidR="00A943C5" w:rsidRPr="00A943C5" w:rsidRDefault="00A943C5" w:rsidP="00A943C5"/>
    <w:p w14:paraId="4C27FF76"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35802A35" w14:textId="77777777" w:rsidR="0049659A" w:rsidRPr="00791020" w:rsidRDefault="0049659A" w:rsidP="0049659A">
      <w:pPr>
        <w:pStyle w:val="Titre2"/>
        <w:rPr>
          <w:i w:val="0"/>
          <w:iCs/>
        </w:rPr>
      </w:pPr>
      <w:bookmarkStart w:id="22" w:name="_Toc182383024"/>
      <w:r w:rsidRPr="00791020">
        <w:rPr>
          <w:i w:val="0"/>
          <w:iCs/>
        </w:rPr>
        <w:t>Description des test</w:t>
      </w:r>
      <w:bookmarkEnd w:id="20"/>
      <w:r w:rsidRPr="00791020">
        <w:rPr>
          <w:i w:val="0"/>
          <w:iCs/>
        </w:rPr>
        <w:t>s effectués</w:t>
      </w:r>
      <w:bookmarkEnd w:id="21"/>
      <w:bookmarkEnd w:id="22"/>
    </w:p>
    <w:p w14:paraId="10E01304" w14:textId="77777777" w:rsidR="0049659A" w:rsidRDefault="0049659A" w:rsidP="0049659A">
      <w:pPr>
        <w:pStyle w:val="En-tte"/>
        <w:ind w:left="357"/>
        <w:rPr>
          <w:i/>
        </w:rPr>
      </w:pPr>
    </w:p>
    <w:p w14:paraId="7F46392C"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440C3A14" w14:textId="77777777" w:rsidR="0049659A" w:rsidRPr="00791020" w:rsidRDefault="006F1B20" w:rsidP="0049659A">
      <w:pPr>
        <w:pStyle w:val="Titre2"/>
        <w:rPr>
          <w:i w:val="0"/>
          <w:iCs/>
        </w:rPr>
      </w:pPr>
      <w:bookmarkStart w:id="23" w:name="_Toc182383025"/>
      <w:r>
        <w:rPr>
          <w:i w:val="0"/>
          <w:iCs/>
        </w:rPr>
        <w:t>Bilan</w:t>
      </w:r>
      <w:bookmarkEnd w:id="23"/>
    </w:p>
    <w:p w14:paraId="241CFD17" w14:textId="77777777" w:rsidR="0049659A" w:rsidRDefault="0049659A" w:rsidP="0049659A">
      <w:pPr>
        <w:ind w:left="426"/>
        <w:rPr>
          <w:i/>
        </w:rPr>
      </w:pPr>
      <w:bookmarkStart w:id="24" w:name="_Toc25553323"/>
    </w:p>
    <w:p w14:paraId="07261D72" w14:textId="77777777" w:rsidR="006F1B20" w:rsidRDefault="006F1B20" w:rsidP="006F1B20">
      <w:pPr>
        <w:pStyle w:val="Titre3"/>
      </w:pPr>
      <w:bookmarkStart w:id="25" w:name="_Toc182383026"/>
      <w:r>
        <w:t>Erreurs restantes</w:t>
      </w:r>
      <w:bookmarkEnd w:id="25"/>
    </w:p>
    <w:p w14:paraId="5C4459D5"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5371BCB" w14:textId="77777777" w:rsidR="0049659A" w:rsidRPr="00791020" w:rsidRDefault="0049659A" w:rsidP="0049659A">
      <w:pPr>
        <w:ind w:left="426"/>
        <w:rPr>
          <w:i/>
        </w:rPr>
      </w:pPr>
    </w:p>
    <w:p w14:paraId="6E32054C" w14:textId="77777777" w:rsidR="0049659A" w:rsidRPr="00791020" w:rsidRDefault="0049659A" w:rsidP="0049659A">
      <w:pPr>
        <w:numPr>
          <w:ilvl w:val="0"/>
          <w:numId w:val="3"/>
        </w:numPr>
        <w:rPr>
          <w:i/>
        </w:rPr>
      </w:pPr>
      <w:r w:rsidRPr="00791020">
        <w:rPr>
          <w:i/>
        </w:rPr>
        <w:t>Description détaillée</w:t>
      </w:r>
    </w:p>
    <w:p w14:paraId="10022A8D" w14:textId="77777777" w:rsidR="0049659A" w:rsidRPr="00791020" w:rsidRDefault="0049659A" w:rsidP="0049659A">
      <w:pPr>
        <w:numPr>
          <w:ilvl w:val="0"/>
          <w:numId w:val="3"/>
        </w:numPr>
        <w:rPr>
          <w:i/>
        </w:rPr>
      </w:pPr>
      <w:r w:rsidRPr="00791020">
        <w:rPr>
          <w:i/>
        </w:rPr>
        <w:t>Conséquences sur l'utilisation du produit</w:t>
      </w:r>
      <w:bookmarkEnd w:id="24"/>
    </w:p>
    <w:p w14:paraId="3E27131A" w14:textId="77777777" w:rsidR="0049659A" w:rsidRDefault="0049659A" w:rsidP="0049659A">
      <w:pPr>
        <w:numPr>
          <w:ilvl w:val="0"/>
          <w:numId w:val="3"/>
        </w:numPr>
        <w:rPr>
          <w:i/>
        </w:rPr>
      </w:pPr>
      <w:r w:rsidRPr="00791020">
        <w:rPr>
          <w:i/>
        </w:rPr>
        <w:t>Actions envisagées ou possibles</w:t>
      </w:r>
    </w:p>
    <w:p w14:paraId="7C14A8E7" w14:textId="77777777" w:rsidR="006F1B20" w:rsidRDefault="006F1B20" w:rsidP="006F1B20">
      <w:pPr>
        <w:rPr>
          <w:i/>
        </w:rPr>
      </w:pPr>
    </w:p>
    <w:p w14:paraId="3FA0ABAA" w14:textId="77777777" w:rsidR="006F1B20" w:rsidRDefault="006F1B20" w:rsidP="006F1B20">
      <w:pPr>
        <w:pStyle w:val="Titre3"/>
      </w:pPr>
      <w:bookmarkStart w:id="26" w:name="_Toc182383027"/>
      <w:r>
        <w:t>Stories</w:t>
      </w:r>
      <w:bookmarkEnd w:id="26"/>
    </w:p>
    <w:p w14:paraId="11E67B71" w14:textId="77777777" w:rsidR="006F1B20" w:rsidRDefault="006F1B20" w:rsidP="006F1B20">
      <w:pPr>
        <w:ind w:left="426"/>
        <w:rPr>
          <w:i/>
          <w:iCs/>
        </w:rPr>
      </w:pPr>
    </w:p>
    <w:p w14:paraId="521A59FE" w14:textId="77777777" w:rsidR="006F1B20" w:rsidRPr="006F1B20" w:rsidRDefault="006F1B20" w:rsidP="006F1B20">
      <w:pPr>
        <w:rPr>
          <w:b/>
          <w:i/>
          <w:iCs/>
          <w:color w:val="FF0000"/>
        </w:rPr>
      </w:pPr>
      <w:r w:rsidRPr="006F1B20">
        <w:rPr>
          <w:b/>
          <w:i/>
          <w:iCs/>
          <w:color w:val="FF0000"/>
        </w:rPr>
        <w:t>Ce qu’on pensait faire vs ce qu’on a fait</w:t>
      </w:r>
    </w:p>
    <w:p w14:paraId="57FB4B1A" w14:textId="77777777" w:rsidR="006F1B20" w:rsidRDefault="006F1B20" w:rsidP="006F1B20">
      <w:pPr>
        <w:ind w:left="426"/>
        <w:rPr>
          <w:i/>
          <w:iCs/>
        </w:rPr>
      </w:pPr>
    </w:p>
    <w:p w14:paraId="5E7CF883" w14:textId="77777777" w:rsidR="006F1B20" w:rsidRPr="00791020" w:rsidRDefault="006F1B20" w:rsidP="006F1B20">
      <w:pPr>
        <w:pStyle w:val="Titre3"/>
      </w:pPr>
      <w:bookmarkStart w:id="27" w:name="_Toc182383028"/>
      <w:r>
        <w:t>Dette technique</w:t>
      </w:r>
      <w:bookmarkEnd w:id="27"/>
      <w:r w:rsidRPr="200B4AD7">
        <w:t xml:space="preserve"> </w:t>
      </w:r>
    </w:p>
    <w:p w14:paraId="7B56B225" w14:textId="77777777" w:rsidR="00AD4BAF" w:rsidRDefault="00AD4BAF" w:rsidP="00AD4BAF">
      <w:pPr>
        <w:rPr>
          <w:i/>
        </w:rPr>
      </w:pPr>
    </w:p>
    <w:p w14:paraId="47FD3F9C" w14:textId="77777777" w:rsidR="00AD4BAF" w:rsidRPr="00AD4BAF" w:rsidRDefault="00AD4BAF" w:rsidP="6C5AB7C4">
      <w:pPr>
        <w:rPr>
          <w:b/>
          <w:bCs/>
          <w:i/>
          <w:iCs/>
          <w:color w:val="FF0000"/>
        </w:rPr>
      </w:pPr>
      <w:r w:rsidRPr="6C5AB7C4">
        <w:rPr>
          <w:b/>
          <w:bCs/>
          <w:i/>
          <w:iCs/>
          <w:color w:val="FF0000"/>
        </w:rPr>
        <w:t xml:space="preserve">Reporter la </w:t>
      </w:r>
      <w:hyperlink r:id="rId15"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97E1B69" w14:textId="77777777" w:rsidR="006F1B20" w:rsidRDefault="006F1B20" w:rsidP="00AA0785">
      <w:pPr>
        <w:pStyle w:val="En-tte"/>
        <w:rPr>
          <w:rFonts w:cs="Arial"/>
          <w:iCs/>
        </w:rPr>
      </w:pPr>
    </w:p>
    <w:p w14:paraId="55EE7FE2" w14:textId="77777777" w:rsidR="00AA0785" w:rsidRPr="006F1B20" w:rsidRDefault="006F1B20" w:rsidP="006F1B20">
      <w:pPr>
        <w:pStyle w:val="Titre2"/>
        <w:rPr>
          <w:i w:val="0"/>
          <w:iCs/>
        </w:rPr>
      </w:pPr>
      <w:bookmarkStart w:id="28" w:name="_Toc182383029"/>
      <w:r w:rsidRPr="006F1B20">
        <w:rPr>
          <w:i w:val="0"/>
          <w:iCs/>
        </w:rPr>
        <w:lastRenderedPageBreak/>
        <w:t>Recours à l’intelligence artificielle</w:t>
      </w:r>
      <w:bookmarkEnd w:id="28"/>
    </w:p>
    <w:p w14:paraId="39ACDACB" w14:textId="77777777" w:rsidR="006F1B20" w:rsidRDefault="006F1B20" w:rsidP="00AA0785">
      <w:pPr>
        <w:pStyle w:val="En-tte"/>
        <w:rPr>
          <w:rFonts w:cs="Arial"/>
          <w:iCs/>
        </w:rPr>
      </w:pPr>
    </w:p>
    <w:p w14:paraId="3752617B" w14:textId="77777777" w:rsidR="006F1B20" w:rsidRPr="006F1B20" w:rsidRDefault="006F1B20" w:rsidP="006F1B20">
      <w:pPr>
        <w:rPr>
          <w:b/>
          <w:i/>
          <w:iCs/>
          <w:color w:val="FF0000"/>
        </w:rPr>
      </w:pPr>
      <w:r w:rsidRPr="006F1B20">
        <w:rPr>
          <w:b/>
          <w:i/>
          <w:iCs/>
          <w:color w:val="FF0000"/>
        </w:rPr>
        <w:t>Comment avez-vous utilisé l’IA dans votre projet.</w:t>
      </w:r>
    </w:p>
    <w:p w14:paraId="6E728D50" w14:textId="77777777" w:rsidR="006F1B20" w:rsidRPr="006F1B20" w:rsidRDefault="006F1B20" w:rsidP="006F1B20">
      <w:pPr>
        <w:rPr>
          <w:b/>
          <w:i/>
          <w:iCs/>
          <w:color w:val="FF0000"/>
        </w:rPr>
      </w:pPr>
      <w:r w:rsidRPr="006F1B20">
        <w:rPr>
          <w:b/>
          <w:i/>
          <w:iCs/>
          <w:color w:val="FF0000"/>
        </w:rPr>
        <w:t xml:space="preserve">Si vous ne l’avez pas utilisée, pourquoi ? </w:t>
      </w:r>
    </w:p>
    <w:p w14:paraId="3BA429E7" w14:textId="77777777" w:rsidR="006F1B20" w:rsidRPr="0049659A" w:rsidRDefault="006F1B20" w:rsidP="00AA0785">
      <w:pPr>
        <w:pStyle w:val="En-tte"/>
        <w:rPr>
          <w:rFonts w:cs="Arial"/>
          <w:iCs/>
        </w:rPr>
      </w:pPr>
    </w:p>
    <w:p w14:paraId="23E855DE" w14:textId="77777777" w:rsidR="00AA0785" w:rsidRPr="0049659A" w:rsidRDefault="00AA0785" w:rsidP="00684B3D">
      <w:pPr>
        <w:pStyle w:val="Titre1"/>
        <w:tabs>
          <w:tab w:val="num" w:pos="360"/>
        </w:tabs>
      </w:pPr>
      <w:bookmarkStart w:id="29" w:name="_Toc25553328"/>
      <w:bookmarkStart w:id="30" w:name="_Toc71703263"/>
      <w:bookmarkStart w:id="31" w:name="_Toc182383030"/>
      <w:r w:rsidRPr="0049659A">
        <w:t>C</w:t>
      </w:r>
      <w:bookmarkEnd w:id="29"/>
      <w:bookmarkEnd w:id="30"/>
      <w:r w:rsidR="00684B3D">
        <w:t>onclusions</w:t>
      </w:r>
      <w:bookmarkEnd w:id="31"/>
    </w:p>
    <w:p w14:paraId="2332DC0C" w14:textId="77777777" w:rsidR="00AA0785" w:rsidRDefault="00AA0785" w:rsidP="00AA0785">
      <w:pPr>
        <w:pStyle w:val="En-tte"/>
        <w:ind w:left="357"/>
      </w:pPr>
    </w:p>
    <w:p w14:paraId="71308D40"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6EA7C8BB" w14:textId="77777777" w:rsidR="0049659A" w:rsidRPr="00791020" w:rsidRDefault="0049659A" w:rsidP="00AA0785">
      <w:pPr>
        <w:pStyle w:val="Retraitnormal1"/>
        <w:numPr>
          <w:ilvl w:val="0"/>
          <w:numId w:val="0"/>
        </w:numPr>
        <w:ind w:left="357"/>
        <w:rPr>
          <w:rFonts w:ascii="Arial" w:hAnsi="Arial" w:cs="Arial"/>
          <w:i/>
          <w:sz w:val="24"/>
        </w:rPr>
      </w:pPr>
    </w:p>
    <w:p w14:paraId="35CCB122" w14:textId="77777777" w:rsidR="00AA0785" w:rsidRPr="00791020" w:rsidRDefault="00AA0785" w:rsidP="00AA0785">
      <w:pPr>
        <w:numPr>
          <w:ilvl w:val="0"/>
          <w:numId w:val="3"/>
        </w:numPr>
        <w:rPr>
          <w:rFonts w:cs="Arial"/>
          <w:i/>
        </w:rPr>
      </w:pPr>
      <w:r w:rsidRPr="00791020">
        <w:rPr>
          <w:rFonts w:cs="Arial"/>
          <w:i/>
        </w:rPr>
        <w:t>Objectifs atteints / non-atteints</w:t>
      </w:r>
    </w:p>
    <w:p w14:paraId="08B4414B" w14:textId="77777777" w:rsidR="00AA0785" w:rsidRPr="00791020" w:rsidRDefault="00AA0785" w:rsidP="00AA0785">
      <w:pPr>
        <w:numPr>
          <w:ilvl w:val="0"/>
          <w:numId w:val="3"/>
        </w:numPr>
        <w:rPr>
          <w:rFonts w:cs="Arial"/>
          <w:i/>
        </w:rPr>
      </w:pPr>
      <w:r w:rsidRPr="00791020">
        <w:rPr>
          <w:rFonts w:cs="Arial"/>
          <w:i/>
        </w:rPr>
        <w:t>Points positifs / négatifs</w:t>
      </w:r>
    </w:p>
    <w:p w14:paraId="063988DB" w14:textId="77777777" w:rsidR="00AA0785" w:rsidRPr="00791020" w:rsidRDefault="00AA0785" w:rsidP="00AA0785">
      <w:pPr>
        <w:numPr>
          <w:ilvl w:val="0"/>
          <w:numId w:val="3"/>
        </w:numPr>
        <w:rPr>
          <w:rFonts w:cs="Arial"/>
          <w:i/>
        </w:rPr>
      </w:pPr>
      <w:r w:rsidRPr="00791020">
        <w:rPr>
          <w:rFonts w:cs="Arial"/>
          <w:i/>
        </w:rPr>
        <w:t>Difficultés particulières</w:t>
      </w:r>
    </w:p>
    <w:p w14:paraId="6843EC48"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0CC853D" w14:textId="77777777" w:rsidR="00591119" w:rsidRDefault="00591119" w:rsidP="00591119">
      <w:pPr>
        <w:rPr>
          <w:szCs w:val="14"/>
        </w:rPr>
      </w:pPr>
    </w:p>
    <w:p w14:paraId="11202B09" w14:textId="77777777" w:rsidR="00591119" w:rsidRDefault="0049659A" w:rsidP="00591119">
      <w:pPr>
        <w:rPr>
          <w:szCs w:val="14"/>
        </w:rPr>
      </w:pPr>
      <w:r>
        <w:rPr>
          <w:szCs w:val="14"/>
        </w:rPr>
        <w:br w:type="page"/>
      </w:r>
    </w:p>
    <w:p w14:paraId="1A1FC2C0" w14:textId="77777777" w:rsidR="00AA0785" w:rsidRDefault="00AA0785" w:rsidP="00684B3D">
      <w:pPr>
        <w:pStyle w:val="Titre1"/>
        <w:tabs>
          <w:tab w:val="num" w:pos="360"/>
        </w:tabs>
      </w:pPr>
      <w:bookmarkStart w:id="32" w:name="_Toc71703264"/>
      <w:bookmarkStart w:id="33" w:name="_Toc182383031"/>
      <w:r w:rsidRPr="0049659A">
        <w:lastRenderedPageBreak/>
        <w:t>A</w:t>
      </w:r>
      <w:bookmarkEnd w:id="32"/>
      <w:r w:rsidR="00684B3D">
        <w:t>nnexes</w:t>
      </w:r>
      <w:bookmarkEnd w:id="33"/>
    </w:p>
    <w:p w14:paraId="4F7F085B" w14:textId="77777777" w:rsidR="00E655DA" w:rsidRPr="00E655DA" w:rsidRDefault="00AA0785" w:rsidP="00E655DA">
      <w:pPr>
        <w:pStyle w:val="Titre2"/>
        <w:rPr>
          <w:i w:val="0"/>
          <w:iCs/>
        </w:rPr>
      </w:pPr>
      <w:bookmarkStart w:id="34" w:name="_Toc25553330"/>
      <w:bookmarkStart w:id="35" w:name="_Toc71703266"/>
      <w:bookmarkStart w:id="36" w:name="_Toc182383032"/>
      <w:r w:rsidRPr="00791020">
        <w:rPr>
          <w:i w:val="0"/>
          <w:iCs/>
        </w:rPr>
        <w:t xml:space="preserve">Journal de </w:t>
      </w:r>
      <w:bookmarkEnd w:id="34"/>
      <w:bookmarkEnd w:id="35"/>
      <w:r w:rsidR="009D368F">
        <w:rPr>
          <w:i w:val="0"/>
          <w:iCs/>
        </w:rPr>
        <w:t>travail</w:t>
      </w:r>
      <w:bookmarkEnd w:id="36"/>
    </w:p>
    <w:p w14:paraId="57706545" w14:textId="77777777" w:rsidR="00AA0785" w:rsidRDefault="00AA0785" w:rsidP="00AA0785"/>
    <w:sectPr w:rsidR="00AA0785">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60F3" w14:textId="77777777" w:rsidR="001A01C9" w:rsidRDefault="001A01C9">
      <w:r>
        <w:separator/>
      </w:r>
    </w:p>
  </w:endnote>
  <w:endnote w:type="continuationSeparator" w:id="0">
    <w:p w14:paraId="3A636280" w14:textId="77777777" w:rsidR="001A01C9" w:rsidRDefault="001A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112B"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6D09" w14:textId="77777777" w:rsidR="001A01C9" w:rsidRDefault="001A01C9">
      <w:r>
        <w:separator/>
      </w:r>
    </w:p>
  </w:footnote>
  <w:footnote w:type="continuationSeparator" w:id="0">
    <w:p w14:paraId="7523C08F" w14:textId="77777777" w:rsidR="001A01C9" w:rsidRDefault="001A0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77A4"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6B77372" w14:textId="77777777" w:rsidR="00F53ED8" w:rsidRDefault="00F53ED8">
    <w:pPr>
      <w:pStyle w:val="En-tte"/>
      <w:pBdr>
        <w:bottom w:val="single" w:sz="4" w:space="1" w:color="auto"/>
      </w:pBdr>
      <w:rPr>
        <w:sz w:val="32"/>
      </w:rPr>
    </w:pPr>
  </w:p>
  <w:p w14:paraId="46D49DFA" w14:textId="77777777" w:rsidR="00F53ED8" w:rsidRPr="00B673BB" w:rsidRDefault="00F53ED8">
    <w:pPr>
      <w:pStyle w:val="En-tte"/>
      <w:rPr>
        <w:sz w:val="16"/>
        <w:szCs w:val="16"/>
      </w:rPr>
    </w:pPr>
  </w:p>
  <w:p w14:paraId="65BD572F"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F69DC"/>
    <w:multiLevelType w:val="multilevel"/>
    <w:tmpl w:val="DFA2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A3B"/>
    <w:multiLevelType w:val="multilevel"/>
    <w:tmpl w:val="8610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13368"/>
    <w:multiLevelType w:val="multilevel"/>
    <w:tmpl w:val="C8B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3E5"/>
    <w:multiLevelType w:val="multilevel"/>
    <w:tmpl w:val="31C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0B0693"/>
    <w:multiLevelType w:val="multilevel"/>
    <w:tmpl w:val="AED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D976D02"/>
    <w:multiLevelType w:val="multilevel"/>
    <w:tmpl w:val="8B2C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AF3718"/>
    <w:multiLevelType w:val="hybridMultilevel"/>
    <w:tmpl w:val="F848AF42"/>
    <w:lvl w:ilvl="0" w:tplc="100C000B">
      <w:start w:val="1"/>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B9360EC"/>
    <w:multiLevelType w:val="multilevel"/>
    <w:tmpl w:val="242C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605E3"/>
    <w:multiLevelType w:val="multilevel"/>
    <w:tmpl w:val="077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1" w15:restartNumberingAfterBreak="0">
    <w:nsid w:val="736F2DFC"/>
    <w:multiLevelType w:val="hybridMultilevel"/>
    <w:tmpl w:val="5664CCEC"/>
    <w:lvl w:ilvl="0" w:tplc="320E9EF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FF235A1"/>
    <w:multiLevelType w:val="multilevel"/>
    <w:tmpl w:val="2F0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32442">
    <w:abstractNumId w:val="24"/>
  </w:num>
  <w:num w:numId="2" w16cid:durableId="558595521">
    <w:abstractNumId w:val="0"/>
  </w:num>
  <w:num w:numId="3" w16cid:durableId="1950578072">
    <w:abstractNumId w:val="5"/>
  </w:num>
  <w:num w:numId="4" w16cid:durableId="1746952705">
    <w:abstractNumId w:val="22"/>
  </w:num>
  <w:num w:numId="5" w16cid:durableId="613682528">
    <w:abstractNumId w:val="15"/>
  </w:num>
  <w:num w:numId="6" w16cid:durableId="594020971">
    <w:abstractNumId w:val="8"/>
  </w:num>
  <w:num w:numId="7" w16cid:durableId="1746028928">
    <w:abstractNumId w:val="17"/>
  </w:num>
  <w:num w:numId="8" w16cid:durableId="506021728">
    <w:abstractNumId w:val="25"/>
  </w:num>
  <w:num w:numId="9" w16cid:durableId="723337017">
    <w:abstractNumId w:val="4"/>
  </w:num>
  <w:num w:numId="10" w16cid:durableId="1805156207">
    <w:abstractNumId w:val="10"/>
  </w:num>
  <w:num w:numId="11" w16cid:durableId="674068706">
    <w:abstractNumId w:val="14"/>
  </w:num>
  <w:num w:numId="12" w16cid:durableId="958947355">
    <w:abstractNumId w:val="12"/>
  </w:num>
  <w:num w:numId="13" w16cid:durableId="1822578260">
    <w:abstractNumId w:val="20"/>
  </w:num>
  <w:num w:numId="14" w16cid:durableId="1367023458">
    <w:abstractNumId w:val="23"/>
  </w:num>
  <w:num w:numId="15" w16cid:durableId="990987184">
    <w:abstractNumId w:val="9"/>
  </w:num>
  <w:num w:numId="16" w16cid:durableId="1129593442">
    <w:abstractNumId w:val="1"/>
  </w:num>
  <w:num w:numId="17" w16cid:durableId="1111316548">
    <w:abstractNumId w:val="24"/>
  </w:num>
  <w:num w:numId="18" w16cid:durableId="1617061958">
    <w:abstractNumId w:val="21"/>
  </w:num>
  <w:num w:numId="19" w16cid:durableId="1626042451">
    <w:abstractNumId w:val="16"/>
  </w:num>
  <w:num w:numId="20" w16cid:durableId="1185166819">
    <w:abstractNumId w:val="13"/>
  </w:num>
  <w:num w:numId="21" w16cid:durableId="1978602186">
    <w:abstractNumId w:val="18"/>
  </w:num>
  <w:num w:numId="22" w16cid:durableId="297612775">
    <w:abstractNumId w:val="19"/>
  </w:num>
  <w:num w:numId="23" w16cid:durableId="493836576">
    <w:abstractNumId w:val="26"/>
  </w:num>
  <w:num w:numId="24" w16cid:durableId="1456605813">
    <w:abstractNumId w:val="7"/>
  </w:num>
  <w:num w:numId="25" w16cid:durableId="1232279457">
    <w:abstractNumId w:val="3"/>
  </w:num>
  <w:num w:numId="26" w16cid:durableId="928318178">
    <w:abstractNumId w:val="11"/>
  </w:num>
  <w:num w:numId="27" w16cid:durableId="1002780464">
    <w:abstractNumId w:val="6"/>
  </w:num>
  <w:num w:numId="28" w16cid:durableId="15448291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3"/>
    <w:rsid w:val="00051443"/>
    <w:rsid w:val="00063EDD"/>
    <w:rsid w:val="00076A03"/>
    <w:rsid w:val="000A54DF"/>
    <w:rsid w:val="000D0236"/>
    <w:rsid w:val="001179DE"/>
    <w:rsid w:val="00140D75"/>
    <w:rsid w:val="00164517"/>
    <w:rsid w:val="0016746E"/>
    <w:rsid w:val="00175A71"/>
    <w:rsid w:val="001A01C9"/>
    <w:rsid w:val="001B4836"/>
    <w:rsid w:val="001D504D"/>
    <w:rsid w:val="001E121F"/>
    <w:rsid w:val="001E7647"/>
    <w:rsid w:val="002036CD"/>
    <w:rsid w:val="00205685"/>
    <w:rsid w:val="00212505"/>
    <w:rsid w:val="00215F3F"/>
    <w:rsid w:val="00226249"/>
    <w:rsid w:val="00232E9F"/>
    <w:rsid w:val="00245601"/>
    <w:rsid w:val="00251B89"/>
    <w:rsid w:val="00265744"/>
    <w:rsid w:val="00265A59"/>
    <w:rsid w:val="00281546"/>
    <w:rsid w:val="002C4C01"/>
    <w:rsid w:val="002F2881"/>
    <w:rsid w:val="002F39FF"/>
    <w:rsid w:val="003141DB"/>
    <w:rsid w:val="003144D2"/>
    <w:rsid w:val="00356E13"/>
    <w:rsid w:val="00360243"/>
    <w:rsid w:val="00371ECE"/>
    <w:rsid w:val="00377F2F"/>
    <w:rsid w:val="003A0F9C"/>
    <w:rsid w:val="003B6E01"/>
    <w:rsid w:val="003C5B73"/>
    <w:rsid w:val="003D71F1"/>
    <w:rsid w:val="003F2179"/>
    <w:rsid w:val="003F41A8"/>
    <w:rsid w:val="0043492D"/>
    <w:rsid w:val="004379D0"/>
    <w:rsid w:val="004502D9"/>
    <w:rsid w:val="0047295B"/>
    <w:rsid w:val="0049659A"/>
    <w:rsid w:val="004C38FB"/>
    <w:rsid w:val="004D5008"/>
    <w:rsid w:val="005143EF"/>
    <w:rsid w:val="00516285"/>
    <w:rsid w:val="00535DFD"/>
    <w:rsid w:val="005364AB"/>
    <w:rsid w:val="00577704"/>
    <w:rsid w:val="00583BA0"/>
    <w:rsid w:val="00591119"/>
    <w:rsid w:val="005D73A6"/>
    <w:rsid w:val="005E1E76"/>
    <w:rsid w:val="005E5E9C"/>
    <w:rsid w:val="00631020"/>
    <w:rsid w:val="00664739"/>
    <w:rsid w:val="00684B3D"/>
    <w:rsid w:val="006A06A5"/>
    <w:rsid w:val="006A1EEC"/>
    <w:rsid w:val="006D7916"/>
    <w:rsid w:val="006E2C58"/>
    <w:rsid w:val="006F1B20"/>
    <w:rsid w:val="0071507A"/>
    <w:rsid w:val="00720330"/>
    <w:rsid w:val="007467C6"/>
    <w:rsid w:val="00791020"/>
    <w:rsid w:val="007C1E07"/>
    <w:rsid w:val="007C53D3"/>
    <w:rsid w:val="007C68B3"/>
    <w:rsid w:val="007F2672"/>
    <w:rsid w:val="0083170D"/>
    <w:rsid w:val="0083453E"/>
    <w:rsid w:val="00843285"/>
    <w:rsid w:val="0087485B"/>
    <w:rsid w:val="00880320"/>
    <w:rsid w:val="008D7200"/>
    <w:rsid w:val="00917DA5"/>
    <w:rsid w:val="00933151"/>
    <w:rsid w:val="009927FC"/>
    <w:rsid w:val="009D368F"/>
    <w:rsid w:val="00A87982"/>
    <w:rsid w:val="00A943C5"/>
    <w:rsid w:val="00AA0785"/>
    <w:rsid w:val="00AA3411"/>
    <w:rsid w:val="00AD4BAF"/>
    <w:rsid w:val="00AE1BE3"/>
    <w:rsid w:val="00AE470C"/>
    <w:rsid w:val="00B071F7"/>
    <w:rsid w:val="00B263B7"/>
    <w:rsid w:val="00B31079"/>
    <w:rsid w:val="00B35D46"/>
    <w:rsid w:val="00B673BB"/>
    <w:rsid w:val="00BC3352"/>
    <w:rsid w:val="00BC7054"/>
    <w:rsid w:val="00C05A48"/>
    <w:rsid w:val="00C2733B"/>
    <w:rsid w:val="00C315ED"/>
    <w:rsid w:val="00C505B1"/>
    <w:rsid w:val="00C930E9"/>
    <w:rsid w:val="00C9320B"/>
    <w:rsid w:val="00CB3227"/>
    <w:rsid w:val="00CC33FC"/>
    <w:rsid w:val="00CF240D"/>
    <w:rsid w:val="00D016D4"/>
    <w:rsid w:val="00D14A10"/>
    <w:rsid w:val="00D97582"/>
    <w:rsid w:val="00DA4CCB"/>
    <w:rsid w:val="00DB4900"/>
    <w:rsid w:val="00DB6B0C"/>
    <w:rsid w:val="00DC0AC3"/>
    <w:rsid w:val="00E10C21"/>
    <w:rsid w:val="00E12330"/>
    <w:rsid w:val="00E164A3"/>
    <w:rsid w:val="00E50A24"/>
    <w:rsid w:val="00E63311"/>
    <w:rsid w:val="00E655DA"/>
    <w:rsid w:val="00E67FBA"/>
    <w:rsid w:val="00E864A0"/>
    <w:rsid w:val="00EE4813"/>
    <w:rsid w:val="00EF19A4"/>
    <w:rsid w:val="00F4663F"/>
    <w:rsid w:val="00F53ED8"/>
    <w:rsid w:val="00F82297"/>
    <w:rsid w:val="00F85553"/>
    <w:rsid w:val="00FB57D9"/>
    <w:rsid w:val="00FD3342"/>
    <w:rsid w:val="00FD3E5F"/>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0BE8B"/>
  <w15:chartTrackingRefBased/>
  <w15:docId w15:val="{AA8CCFA9-A54C-4978-95E4-036CD4A0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B20"/>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uiPriority w:val="20"/>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Sansinterligne">
    <w:name w:val="No Spacing"/>
    <w:link w:val="SansinterligneCar"/>
    <w:uiPriority w:val="1"/>
    <w:qFormat/>
    <w:rsid w:val="00E50A24"/>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E50A24"/>
    <w:rPr>
      <w:rFonts w:asciiTheme="minorHAnsi" w:eastAsiaTheme="minorEastAsia" w:hAnsiTheme="minorHAnsi" w:cstheme="minorBidi"/>
      <w:sz w:val="22"/>
      <w:szCs w:val="22"/>
    </w:rPr>
  </w:style>
  <w:style w:type="character" w:styleId="Mentionnonrsolue">
    <w:name w:val="Unresolved Mention"/>
    <w:basedOn w:val="Policepardfaut"/>
    <w:uiPriority w:val="99"/>
    <w:semiHidden/>
    <w:unhideWhenUsed/>
    <w:rsid w:val="00E50A24"/>
    <w:rPr>
      <w:color w:val="605E5C"/>
      <w:shd w:val="clear" w:color="auto" w:fill="E1DFDD"/>
    </w:rPr>
  </w:style>
  <w:style w:type="paragraph" w:styleId="Lgende">
    <w:name w:val="caption"/>
    <w:basedOn w:val="Normal"/>
    <w:next w:val="Normal"/>
    <w:unhideWhenUsed/>
    <w:qFormat/>
    <w:rsid w:val="00BC7054"/>
    <w:pPr>
      <w:spacing w:after="200"/>
    </w:pPr>
    <w:rPr>
      <w:i/>
      <w:iCs/>
      <w:color w:val="44546A" w:themeColor="text2"/>
      <w:sz w:val="18"/>
      <w:szCs w:val="18"/>
    </w:rPr>
  </w:style>
  <w:style w:type="character" w:styleId="lev">
    <w:name w:val="Strong"/>
    <w:basedOn w:val="Policepardfaut"/>
    <w:uiPriority w:val="22"/>
    <w:qFormat/>
    <w:rsid w:val="003B6E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4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remaccess.com/qu-est-ce-que-dette-technique-comment-la-maitriser/"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04uhp\Desktop\bit-ruisseau\doc\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P_DEV</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a13f33321fc4f97fe7143ee4cf8e9e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365d1ce04cd4f4806501afcdcbd5965d"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64c226d2-254a-4924-9fd4-89af4ee1dabf}"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A642B-A227-476C-A477-67E74070929A}">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5.xml><?xml version="1.0" encoding="utf-8"?>
<ds:datastoreItem xmlns:ds="http://schemas.openxmlformats.org/officeDocument/2006/customXml" ds:itemID="{2178390D-8E16-4429-B07C-2D4472198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217</TotalTime>
  <Pages>11</Pages>
  <Words>1668</Words>
  <Characters>9177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Mateja Velickovic</dc:creator>
  <cp:keywords/>
  <dc:description/>
  <cp:lastModifiedBy>Mateja Velickovic</cp:lastModifiedBy>
  <cp:revision>36</cp:revision>
  <cp:lastPrinted>2004-09-01T12:58:00Z</cp:lastPrinted>
  <dcterms:created xsi:type="dcterms:W3CDTF">2024-11-13T13:21:00Z</dcterms:created>
  <dcterms:modified xsi:type="dcterms:W3CDTF">2024-11-20T14:41:00Z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